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D0" w:rsidRPr="001303ED" w:rsidRDefault="00B257D0" w:rsidP="00B257D0">
      <w:pPr>
        <w:spacing w:after="120"/>
        <w:jc w:val="center"/>
        <w:rPr>
          <w:sz w:val="28"/>
          <w:szCs w:val="28"/>
        </w:rPr>
      </w:pPr>
      <w:bookmarkStart w:id="0" w:name="_Toc202073875"/>
      <w:r w:rsidRPr="001303ED">
        <w:rPr>
          <w:sz w:val="28"/>
          <w:szCs w:val="28"/>
        </w:rPr>
        <w:t>Министерство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науки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и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высшего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образования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Российской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Федерации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Федеральное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государственное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бюджетное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образовательное</w:t>
      </w:r>
    </w:p>
    <w:p w:rsidR="00B257D0" w:rsidRPr="001303ED" w:rsidRDefault="00BC1E27" w:rsidP="00B257D0">
      <w:pPr>
        <w:spacing w:after="120"/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У</w:t>
      </w:r>
      <w:r w:rsidR="00B257D0" w:rsidRPr="001303ED">
        <w:rPr>
          <w:sz w:val="28"/>
          <w:szCs w:val="28"/>
        </w:rPr>
        <w:t>чреждение</w:t>
      </w:r>
      <w:r>
        <w:rPr>
          <w:sz w:val="28"/>
          <w:szCs w:val="28"/>
        </w:rPr>
        <w:t xml:space="preserve"> </w:t>
      </w:r>
      <w:r w:rsidR="00B257D0" w:rsidRPr="001303ED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</w:t>
      </w:r>
      <w:r w:rsidR="00B257D0" w:rsidRPr="001303ED">
        <w:rPr>
          <w:sz w:val="28"/>
          <w:szCs w:val="28"/>
        </w:rPr>
        <w:t>образования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«Воронежский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государственный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лесотехнический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университет</w:t>
      </w:r>
    </w:p>
    <w:p w:rsidR="00B257D0" w:rsidRPr="001303ED" w:rsidRDefault="00BC1E27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И</w:t>
      </w:r>
      <w:r w:rsidR="00B257D0" w:rsidRPr="001303ED">
        <w:rPr>
          <w:sz w:val="28"/>
          <w:szCs w:val="28"/>
        </w:rPr>
        <w:t>мени</w:t>
      </w:r>
      <w:r>
        <w:rPr>
          <w:sz w:val="28"/>
          <w:szCs w:val="28"/>
        </w:rPr>
        <w:t xml:space="preserve"> </w:t>
      </w:r>
      <w:r w:rsidR="00B257D0" w:rsidRPr="001303ED">
        <w:rPr>
          <w:sz w:val="28"/>
          <w:szCs w:val="28"/>
        </w:rPr>
        <w:t>Г.Ф.Морозова»</w:t>
      </w: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  <w:r w:rsidRPr="00BC1E27">
        <w:rPr>
          <w:sz w:val="28"/>
          <w:szCs w:val="28"/>
          <w:u w:val="single"/>
        </w:rPr>
        <w:t>Кафедра</w:t>
      </w:r>
      <w:r w:rsidR="00BC1E27" w:rsidRPr="00BC1E27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Компьютерных</w:t>
      </w:r>
      <w:r w:rsidR="00BC1E27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наук</w:t>
      </w:r>
      <w:r w:rsidR="00BC1E27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и</w:t>
      </w:r>
      <w:r w:rsidR="00BC1E27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микроэлектронной</w:t>
      </w:r>
      <w:r w:rsidR="00BC1E27">
        <w:rPr>
          <w:sz w:val="28"/>
          <w:szCs w:val="28"/>
          <w:u w:val="single"/>
        </w:rPr>
        <w:t xml:space="preserve"> </w:t>
      </w:r>
      <w:r w:rsidR="00605EA8" w:rsidRPr="001303ED">
        <w:rPr>
          <w:sz w:val="28"/>
          <w:szCs w:val="28"/>
          <w:u w:val="single"/>
        </w:rPr>
        <w:t>инженерии</w:t>
      </w: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b/>
          <w:sz w:val="28"/>
          <w:szCs w:val="28"/>
        </w:rPr>
      </w:pPr>
    </w:p>
    <w:p w:rsidR="001303ED" w:rsidRPr="004962A7" w:rsidRDefault="001303ED" w:rsidP="001303ED">
      <w:pPr>
        <w:spacing w:after="12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Пояснительнаязаписка</w:t>
      </w:r>
    </w:p>
    <w:p w:rsidR="00B257D0" w:rsidRPr="001303ED" w:rsidRDefault="00B257D0" w:rsidP="00B257D0">
      <w:pPr>
        <w:jc w:val="center"/>
        <w:rPr>
          <w:b/>
          <w:sz w:val="28"/>
          <w:szCs w:val="28"/>
        </w:rPr>
      </w:pPr>
    </w:p>
    <w:p w:rsidR="00B257D0" w:rsidRPr="001303ED" w:rsidRDefault="008E2EE8" w:rsidP="00B257D0">
      <w:pPr>
        <w:spacing w:after="120"/>
        <w:jc w:val="center"/>
        <w:rPr>
          <w:caps/>
          <w:sz w:val="28"/>
          <w:szCs w:val="28"/>
          <w:u w:val="single"/>
        </w:rPr>
      </w:pPr>
      <w:r w:rsidRPr="001303ED">
        <w:rPr>
          <w:caps/>
          <w:sz w:val="28"/>
          <w:szCs w:val="28"/>
          <w:u w:val="single"/>
        </w:rPr>
        <w:t>Расчетно–ГРАФИЧЕСКАЯРАБ</w:t>
      </w:r>
      <w:r w:rsidR="00B257D0" w:rsidRPr="001303ED">
        <w:rPr>
          <w:caps/>
          <w:sz w:val="28"/>
          <w:szCs w:val="28"/>
          <w:u w:val="single"/>
        </w:rPr>
        <w:t>ОТ</w:t>
      </w:r>
      <w:r w:rsidRPr="001303ED">
        <w:rPr>
          <w:caps/>
          <w:sz w:val="28"/>
          <w:szCs w:val="28"/>
          <w:u w:val="single"/>
        </w:rPr>
        <w:t>а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(вид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работы)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8E2B42" w:rsidRDefault="00B257D0" w:rsidP="00B257D0">
      <w:pPr>
        <w:spacing w:before="120"/>
        <w:jc w:val="center"/>
        <w:rPr>
          <w:sz w:val="28"/>
          <w:szCs w:val="28"/>
          <w:u w:val="single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605EA8" w:rsidRPr="001303ED" w:rsidRDefault="00B257D0" w:rsidP="00605EA8">
      <w:pPr>
        <w:spacing w:line="228" w:lineRule="auto"/>
        <w:jc w:val="center"/>
        <w:rPr>
          <w:sz w:val="28"/>
          <w:szCs w:val="28"/>
          <w:u w:val="single"/>
        </w:rPr>
      </w:pPr>
      <w:r w:rsidRPr="001303ED">
        <w:rPr>
          <w:sz w:val="28"/>
          <w:szCs w:val="28"/>
          <w:u w:val="single"/>
        </w:rPr>
        <w:t>09.03.02Информационные</w:t>
      </w:r>
      <w:r w:rsidR="00BC1E27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системы</w:t>
      </w:r>
      <w:r w:rsidR="00BC1E27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и</w:t>
      </w:r>
      <w:r w:rsidR="00BC1E27">
        <w:rPr>
          <w:sz w:val="28"/>
          <w:szCs w:val="28"/>
          <w:u w:val="single"/>
        </w:rPr>
        <w:t xml:space="preserve"> </w:t>
      </w:r>
      <w:r w:rsidRPr="001303ED">
        <w:rPr>
          <w:sz w:val="28"/>
          <w:szCs w:val="28"/>
          <w:u w:val="single"/>
        </w:rPr>
        <w:t>технологии</w:t>
      </w:r>
    </w:p>
    <w:p w:rsidR="00B257D0" w:rsidRPr="001303ED" w:rsidRDefault="00B257D0" w:rsidP="00B257D0">
      <w:pPr>
        <w:spacing w:line="228" w:lineRule="auto"/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(код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и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наименование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направления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подготовки)</w:t>
      </w: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B777BB" w:rsidRDefault="00B257D0" w:rsidP="00772427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По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дисциплине</w:t>
      </w:r>
      <w:r w:rsidR="00BC1E27">
        <w:rPr>
          <w:sz w:val="28"/>
          <w:szCs w:val="28"/>
        </w:rPr>
        <w:t xml:space="preserve"> </w:t>
      </w:r>
      <w:r w:rsidR="00B777BB">
        <w:rPr>
          <w:sz w:val="28"/>
          <w:szCs w:val="28"/>
        </w:rPr>
        <w:t>«Операционные системы»</w:t>
      </w:r>
    </w:p>
    <w:p w:rsidR="00B257D0" w:rsidRPr="001303ED" w:rsidRDefault="00B257D0" w:rsidP="00772427">
      <w:pPr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p w:rsidR="00B257D0" w:rsidRPr="001303ED" w:rsidRDefault="00B257D0" w:rsidP="00B257D0">
      <w:pPr>
        <w:jc w:val="center"/>
        <w:rPr>
          <w:sz w:val="28"/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ayout w:type="fixed"/>
        <w:tblLook w:val="01E0"/>
      </w:tblPr>
      <w:tblGrid>
        <w:gridCol w:w="5561"/>
        <w:gridCol w:w="1763"/>
        <w:gridCol w:w="2315"/>
      </w:tblGrid>
      <w:tr w:rsidR="00B257D0" w:rsidRPr="001303ED" w:rsidTr="00D8373B">
        <w:trPr>
          <w:jc w:val="center"/>
        </w:trPr>
        <w:tc>
          <w:tcPr>
            <w:tcW w:w="5561" w:type="dxa"/>
          </w:tcPr>
          <w:p w:rsidR="00B257D0" w:rsidRPr="001303ED" w:rsidRDefault="00B257D0" w:rsidP="00D8373B">
            <w:pPr>
              <w:ind w:left="612" w:firstLine="96"/>
              <w:rPr>
                <w:sz w:val="28"/>
                <w:szCs w:val="28"/>
              </w:rPr>
            </w:pPr>
            <w:r w:rsidRPr="001303ED">
              <w:rPr>
                <w:sz w:val="28"/>
                <w:szCs w:val="28"/>
              </w:rPr>
              <w:t>Студент</w:t>
            </w:r>
            <w:r w:rsidR="00BC1E27">
              <w:rPr>
                <w:sz w:val="28"/>
                <w:szCs w:val="28"/>
              </w:rPr>
              <w:t xml:space="preserve"> </w:t>
            </w:r>
            <w:r w:rsidRPr="001303ED">
              <w:rPr>
                <w:sz w:val="28"/>
                <w:szCs w:val="28"/>
              </w:rPr>
              <w:t>группы</w:t>
            </w:r>
            <w:r w:rsidR="00BC1E27">
              <w:rPr>
                <w:sz w:val="28"/>
                <w:szCs w:val="28"/>
              </w:rPr>
              <w:t xml:space="preserve"> </w:t>
            </w:r>
            <w:r w:rsidR="00290783">
              <w:rPr>
                <w:sz w:val="28"/>
                <w:szCs w:val="28"/>
                <w:u w:val="single"/>
              </w:rPr>
              <w:t>ИС2-191-ОБ</w:t>
            </w:r>
          </w:p>
          <w:p w:rsidR="00B257D0" w:rsidRPr="001303ED" w:rsidRDefault="00BC1E27" w:rsidP="00D8373B">
            <w:pPr>
              <w:ind w:left="613" w:firstLine="96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</w:t>
            </w:r>
            <w:r w:rsidR="00B257D0" w:rsidRPr="001303ED">
              <w:rPr>
                <w:sz w:val="20"/>
              </w:rPr>
              <w:t>(номер</w:t>
            </w:r>
            <w:r>
              <w:rPr>
                <w:sz w:val="20"/>
              </w:rPr>
              <w:t xml:space="preserve"> </w:t>
            </w:r>
            <w:r w:rsidR="00B257D0" w:rsidRPr="001303ED">
              <w:rPr>
                <w:sz w:val="20"/>
              </w:rPr>
              <w:t>группы)</w:t>
            </w:r>
          </w:p>
          <w:p w:rsidR="001303ED" w:rsidRDefault="001303ED" w:rsidP="00D8373B">
            <w:pPr>
              <w:ind w:left="613" w:firstLine="96"/>
              <w:rPr>
                <w:sz w:val="28"/>
                <w:szCs w:val="28"/>
              </w:rPr>
            </w:pPr>
          </w:p>
          <w:p w:rsidR="00B257D0" w:rsidRPr="001303ED" w:rsidRDefault="00B257D0" w:rsidP="00D8373B">
            <w:pPr>
              <w:ind w:left="613" w:firstLine="96"/>
              <w:rPr>
                <w:sz w:val="28"/>
                <w:szCs w:val="28"/>
              </w:rPr>
            </w:pPr>
            <w:r w:rsidRPr="001303ED">
              <w:rPr>
                <w:sz w:val="28"/>
                <w:szCs w:val="28"/>
              </w:rPr>
              <w:t>Руководитель</w:t>
            </w:r>
          </w:p>
          <w:p w:rsidR="00B257D0" w:rsidRPr="00BC1E27" w:rsidRDefault="00B257D0" w:rsidP="00D8373B">
            <w:pPr>
              <w:spacing w:line="228" w:lineRule="auto"/>
              <w:ind w:left="613" w:firstLine="96"/>
              <w:rPr>
                <w:sz w:val="22"/>
                <w:szCs w:val="22"/>
              </w:rPr>
            </w:pPr>
          </w:p>
          <w:p w:rsidR="00B257D0" w:rsidRPr="001303ED" w:rsidRDefault="00B257D0" w:rsidP="00D8373B">
            <w:pPr>
              <w:ind w:left="613" w:firstLine="96"/>
              <w:rPr>
                <w:sz w:val="28"/>
                <w:szCs w:val="28"/>
              </w:rPr>
            </w:pPr>
          </w:p>
          <w:p w:rsidR="00B257D0" w:rsidRPr="001303ED" w:rsidRDefault="00B257D0" w:rsidP="00D8373B">
            <w:pPr>
              <w:ind w:left="613" w:firstLine="96"/>
              <w:rPr>
                <w:sz w:val="28"/>
                <w:szCs w:val="28"/>
              </w:rPr>
            </w:pPr>
          </w:p>
        </w:tc>
        <w:tc>
          <w:tcPr>
            <w:tcW w:w="1763" w:type="dxa"/>
          </w:tcPr>
          <w:p w:rsidR="00B257D0" w:rsidRPr="001303ED" w:rsidRDefault="00B257D0" w:rsidP="00290783">
            <w:pPr>
              <w:rPr>
                <w:sz w:val="28"/>
                <w:szCs w:val="28"/>
              </w:rPr>
            </w:pPr>
            <w:r w:rsidRPr="001303ED">
              <w:rPr>
                <w:sz w:val="28"/>
                <w:szCs w:val="28"/>
              </w:rPr>
              <w:t>___________</w:t>
            </w:r>
          </w:p>
          <w:p w:rsidR="00B257D0" w:rsidRPr="001303ED" w:rsidRDefault="00B257D0" w:rsidP="00D8373B">
            <w:pPr>
              <w:jc w:val="center"/>
              <w:rPr>
                <w:sz w:val="20"/>
              </w:rPr>
            </w:pPr>
            <w:r w:rsidRPr="001303ED">
              <w:rPr>
                <w:sz w:val="20"/>
              </w:rPr>
              <w:t>(подпись)</w:t>
            </w:r>
          </w:p>
          <w:p w:rsidR="00B257D0" w:rsidRPr="001303ED" w:rsidRDefault="00B257D0" w:rsidP="00D8373B">
            <w:pPr>
              <w:rPr>
                <w:sz w:val="28"/>
                <w:szCs w:val="28"/>
              </w:rPr>
            </w:pPr>
            <w:r w:rsidRPr="001303ED">
              <w:rPr>
                <w:sz w:val="28"/>
                <w:szCs w:val="28"/>
              </w:rPr>
              <w:t>___________</w:t>
            </w:r>
          </w:p>
          <w:p w:rsidR="00B257D0" w:rsidRPr="001303ED" w:rsidRDefault="00B257D0" w:rsidP="00D8373B">
            <w:pPr>
              <w:jc w:val="center"/>
              <w:rPr>
                <w:b/>
                <w:sz w:val="20"/>
              </w:rPr>
            </w:pPr>
            <w:r w:rsidRPr="001303ED">
              <w:rPr>
                <w:sz w:val="20"/>
              </w:rPr>
              <w:t>(подпись)</w:t>
            </w:r>
          </w:p>
        </w:tc>
        <w:tc>
          <w:tcPr>
            <w:tcW w:w="2315" w:type="dxa"/>
          </w:tcPr>
          <w:p w:rsidR="00B257D0" w:rsidRPr="001303ED" w:rsidRDefault="00BC1E27" w:rsidP="00D8373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Величко В.А</w:t>
            </w:r>
          </w:p>
          <w:p w:rsidR="00B257D0" w:rsidRPr="001303ED" w:rsidRDefault="00B257D0" w:rsidP="00D8373B">
            <w:pPr>
              <w:rPr>
                <w:sz w:val="20"/>
              </w:rPr>
            </w:pPr>
            <w:r w:rsidRPr="001303ED">
              <w:rPr>
                <w:sz w:val="20"/>
              </w:rPr>
              <w:t>(инициалы</w:t>
            </w:r>
            <w:r w:rsidR="00BC1E27">
              <w:rPr>
                <w:sz w:val="20"/>
              </w:rPr>
              <w:t xml:space="preserve"> </w:t>
            </w:r>
            <w:r w:rsidRPr="001303ED">
              <w:rPr>
                <w:sz w:val="20"/>
              </w:rPr>
              <w:t>и</w:t>
            </w:r>
            <w:r w:rsidR="00BC1E27">
              <w:rPr>
                <w:sz w:val="20"/>
              </w:rPr>
              <w:t xml:space="preserve"> </w:t>
            </w:r>
            <w:r w:rsidRPr="001303ED">
              <w:rPr>
                <w:sz w:val="20"/>
              </w:rPr>
              <w:t>фамилия)</w:t>
            </w:r>
          </w:p>
          <w:p w:rsidR="001303ED" w:rsidRDefault="001303ED" w:rsidP="00D8373B">
            <w:pPr>
              <w:rPr>
                <w:sz w:val="28"/>
                <w:szCs w:val="28"/>
                <w:u w:val="single"/>
              </w:rPr>
            </w:pPr>
          </w:p>
          <w:p w:rsidR="00B257D0" w:rsidRPr="001303ED" w:rsidRDefault="00B777BB" w:rsidP="00D8373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Панина</w:t>
            </w:r>
            <w:r w:rsidR="00BC1E27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Н.В</w:t>
            </w:r>
            <w:r w:rsidR="00605EA8" w:rsidRPr="001303ED">
              <w:rPr>
                <w:sz w:val="28"/>
                <w:szCs w:val="28"/>
                <w:u w:val="single"/>
              </w:rPr>
              <w:t>.</w:t>
            </w:r>
          </w:p>
          <w:p w:rsidR="00B257D0" w:rsidRPr="001303ED" w:rsidRDefault="00B257D0" w:rsidP="00D8373B">
            <w:pPr>
              <w:rPr>
                <w:sz w:val="20"/>
              </w:rPr>
            </w:pPr>
            <w:r w:rsidRPr="001303ED">
              <w:rPr>
                <w:sz w:val="20"/>
              </w:rPr>
              <w:t>(инициалы</w:t>
            </w:r>
            <w:r w:rsidR="00BC1E27">
              <w:rPr>
                <w:sz w:val="20"/>
              </w:rPr>
              <w:t xml:space="preserve"> </w:t>
            </w:r>
            <w:r w:rsidRPr="001303ED">
              <w:rPr>
                <w:sz w:val="20"/>
              </w:rPr>
              <w:t>и</w:t>
            </w:r>
            <w:r w:rsidR="00BC1E27">
              <w:rPr>
                <w:sz w:val="20"/>
              </w:rPr>
              <w:t xml:space="preserve"> </w:t>
            </w:r>
            <w:r w:rsidRPr="001303ED">
              <w:rPr>
                <w:sz w:val="20"/>
              </w:rPr>
              <w:t>фамилия)</w:t>
            </w:r>
          </w:p>
          <w:p w:rsidR="00B257D0" w:rsidRPr="001303ED" w:rsidRDefault="00B257D0" w:rsidP="00D8373B">
            <w:pPr>
              <w:rPr>
                <w:sz w:val="28"/>
                <w:szCs w:val="28"/>
              </w:rPr>
            </w:pPr>
          </w:p>
        </w:tc>
      </w:tr>
    </w:tbl>
    <w:p w:rsidR="00B257D0" w:rsidRPr="001303ED" w:rsidRDefault="00B257D0" w:rsidP="009A42D4">
      <w:pPr>
        <w:rPr>
          <w:sz w:val="28"/>
          <w:szCs w:val="28"/>
        </w:rPr>
      </w:pPr>
    </w:p>
    <w:p w:rsidR="00B777BB" w:rsidRDefault="00B777BB" w:rsidP="009A42D4">
      <w:pPr>
        <w:jc w:val="center"/>
        <w:rPr>
          <w:sz w:val="28"/>
          <w:szCs w:val="28"/>
        </w:rPr>
      </w:pPr>
    </w:p>
    <w:p w:rsidR="00B777BB" w:rsidRDefault="00B257D0" w:rsidP="00B777BB">
      <w:pPr>
        <w:jc w:val="center"/>
        <w:rPr>
          <w:sz w:val="28"/>
          <w:szCs w:val="28"/>
        </w:rPr>
      </w:pPr>
      <w:r w:rsidRPr="001303ED">
        <w:rPr>
          <w:sz w:val="28"/>
          <w:szCs w:val="28"/>
        </w:rPr>
        <w:t>Воронеж</w:t>
      </w:r>
      <w:r w:rsidR="00BC1E27">
        <w:rPr>
          <w:sz w:val="28"/>
          <w:szCs w:val="28"/>
        </w:rPr>
        <w:t xml:space="preserve"> </w:t>
      </w:r>
      <w:r w:rsidRPr="001303ED">
        <w:rPr>
          <w:sz w:val="28"/>
          <w:szCs w:val="28"/>
        </w:rPr>
        <w:t>20</w:t>
      </w:r>
      <w:bookmarkStart w:id="1" w:name="_Toc230417724"/>
      <w:r w:rsidR="00B777BB">
        <w:rPr>
          <w:sz w:val="28"/>
          <w:szCs w:val="28"/>
        </w:rPr>
        <w:t>22</w:t>
      </w:r>
    </w:p>
    <w:p w:rsidR="00B777BB" w:rsidRPr="00500048" w:rsidRDefault="00500048" w:rsidP="00BC1E27">
      <w:pPr>
        <w:pStyle w:val="1"/>
        <w:rPr>
          <w:szCs w:val="28"/>
        </w:rPr>
      </w:pPr>
      <w:bookmarkStart w:id="2" w:name="_Toc106150933"/>
      <w:r w:rsidRPr="00500048">
        <w:rPr>
          <w:szCs w:val="28"/>
        </w:rPr>
        <w:lastRenderedPageBreak/>
        <w:t>ЗАДАНИЕ</w:t>
      </w:r>
      <w:bookmarkEnd w:id="2"/>
    </w:p>
    <w:p w:rsidR="00B777BB" w:rsidRPr="00500048" w:rsidRDefault="00B777BB" w:rsidP="00BC1E27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Для расчётно-графической работы</w:t>
      </w:r>
    </w:p>
    <w:p w:rsidR="00500048" w:rsidRPr="00500048" w:rsidRDefault="00B777BB" w:rsidP="00BC1E27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«Информационные системы и технологии»</w:t>
      </w:r>
    </w:p>
    <w:p w:rsidR="00B777BB" w:rsidRPr="00500048" w:rsidRDefault="00B777BB" w:rsidP="00BC1E27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Студенту 3 курса гр. ИС2-191-ОБ </w:t>
      </w:r>
      <w:r w:rsidR="00BC1E27">
        <w:rPr>
          <w:color w:val="auto"/>
          <w:sz w:val="22"/>
          <w:szCs w:val="22"/>
        </w:rPr>
        <w:t>Величко В.А.</w:t>
      </w:r>
    </w:p>
    <w:p w:rsidR="00B777BB" w:rsidRPr="00500048" w:rsidRDefault="00B777BB" w:rsidP="00BC1E27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(Фамилия И.О.)</w:t>
      </w:r>
    </w:p>
    <w:p w:rsidR="00B777BB" w:rsidRPr="00500048" w:rsidRDefault="00B777BB" w:rsidP="00BC1E27">
      <w:pPr>
        <w:pStyle w:val="af9"/>
        <w:spacing w:line="240" w:lineRule="auto"/>
        <w:jc w:val="center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09.03.02 Информационные системы и технологии</w:t>
      </w:r>
    </w:p>
    <w:p w:rsidR="00B777BB" w:rsidRPr="00500048" w:rsidRDefault="00B777BB" w:rsidP="00500048">
      <w:pPr>
        <w:pStyle w:val="af9"/>
        <w:rPr>
          <w:color w:val="auto"/>
        </w:rPr>
      </w:pP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Перечень заданий: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1.Обеспечить слияние п (значение&gt; п должно быть произвольным файлов в один с удалением исходных; файлы задаются параметрами командной строкой 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2. Построить меню с тремя альтернативами, обеспечивающее выполнение одной из трех пр</w:t>
      </w:r>
      <w:r w:rsidRPr="00500048">
        <w:rPr>
          <w:color w:val="auto"/>
          <w:sz w:val="22"/>
          <w:szCs w:val="22"/>
        </w:rPr>
        <w:t>о</w:t>
      </w:r>
      <w:r w:rsidRPr="00500048">
        <w:rPr>
          <w:color w:val="auto"/>
          <w:sz w:val="22"/>
          <w:szCs w:val="22"/>
        </w:rPr>
        <w:t>грамм; предусмотреть выбор одного из пунктов меню по умолчанию и выход из командного файла без выбора программ.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3.Первый параметр командного файла содержит путь, по которому создается папка (директ</w:t>
      </w:r>
      <w:r w:rsidRPr="00500048">
        <w:rPr>
          <w:color w:val="auto"/>
          <w:sz w:val="22"/>
          <w:szCs w:val="22"/>
        </w:rPr>
        <w:t>о</w:t>
      </w:r>
      <w:r w:rsidRPr="00500048">
        <w:rPr>
          <w:color w:val="auto"/>
          <w:sz w:val="22"/>
          <w:szCs w:val="22"/>
        </w:rPr>
        <w:t>рий, каталог) с именем, заданным вторым параметром, и в нее переносятся файлы, список которых представлен остальными параметрами.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4.Обеспечить обмен файлов между двумя указанными папками (папки задаются в параметрах командного файла).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5. Вывести на экран с помощью командного файла свою фамилию (параметр 2), имя (параметр 3) и: отчество (параметр 4) по паролю (параметр 1).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6.Создать командный файл, позволяющий по значению /w (параметр 1) записывать в телефо</w:t>
      </w:r>
      <w:r w:rsidRPr="00500048">
        <w:rPr>
          <w:color w:val="auto"/>
          <w:sz w:val="22"/>
          <w:szCs w:val="22"/>
        </w:rPr>
        <w:t>н</w:t>
      </w:r>
      <w:r w:rsidRPr="00500048">
        <w:rPr>
          <w:color w:val="auto"/>
          <w:sz w:val="22"/>
          <w:szCs w:val="22"/>
        </w:rPr>
        <w:t>ную книжку (файл) Ф.И.О. (параметр 2) и соответствующий номер телефона (параметр 3), а по знач</w:t>
      </w:r>
      <w:r w:rsidRPr="00500048">
        <w:rPr>
          <w:color w:val="auto"/>
          <w:sz w:val="22"/>
          <w:szCs w:val="22"/>
        </w:rPr>
        <w:t>е</w:t>
      </w:r>
      <w:r w:rsidRPr="00500048">
        <w:rPr>
          <w:color w:val="auto"/>
          <w:sz w:val="22"/>
          <w:szCs w:val="22"/>
        </w:rPr>
        <w:t>нию /г (параметр 1) — узнавать номер телефона по Ф.И.О. (параметр 2).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>Преподаватель                ___________                            Панина</w:t>
      </w:r>
      <w:r w:rsidR="00BC1E27">
        <w:rPr>
          <w:color w:val="auto"/>
          <w:sz w:val="22"/>
          <w:szCs w:val="22"/>
        </w:rPr>
        <w:t xml:space="preserve"> </w:t>
      </w:r>
      <w:r w:rsidR="00B13897" w:rsidRPr="00500048">
        <w:rPr>
          <w:color w:val="auto"/>
          <w:sz w:val="22"/>
          <w:szCs w:val="22"/>
        </w:rPr>
        <w:t>Н.В.</w:t>
      </w:r>
    </w:p>
    <w:p w:rsidR="00B777BB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Задание принял студент ___________                           </w:t>
      </w:r>
      <w:r w:rsidR="00BC1E27">
        <w:rPr>
          <w:color w:val="auto"/>
          <w:sz w:val="22"/>
          <w:szCs w:val="22"/>
        </w:rPr>
        <w:t>Величко В.А.</w:t>
      </w:r>
    </w:p>
    <w:p w:rsidR="009F79C4" w:rsidRPr="00500048" w:rsidRDefault="00B777BB" w:rsidP="00500048">
      <w:pPr>
        <w:pStyle w:val="af9"/>
        <w:rPr>
          <w:color w:val="auto"/>
          <w:sz w:val="22"/>
          <w:szCs w:val="22"/>
        </w:rPr>
      </w:pPr>
      <w:r w:rsidRPr="00500048">
        <w:rPr>
          <w:color w:val="auto"/>
          <w:sz w:val="22"/>
          <w:szCs w:val="22"/>
        </w:rPr>
        <w:t xml:space="preserve"> (подпись)                                            (инициалы и фамилия)</w:t>
      </w:r>
      <w:bookmarkStart w:id="3" w:name="_GoBack"/>
      <w:bookmarkEnd w:id="3"/>
    </w:p>
    <w:p w:rsidR="00B777BB" w:rsidRPr="00500048" w:rsidRDefault="009F79C4" w:rsidP="00500048">
      <w:pPr>
        <w:pStyle w:val="af9"/>
      </w:pPr>
      <w:r w:rsidRPr="00500048">
        <w:br w:type="page"/>
      </w:r>
    </w:p>
    <w:sdt>
      <w:sdtPr>
        <w:rPr>
          <w:rFonts w:ascii="Times New Roman" w:hAnsi="Times New Roman"/>
          <w:color w:val="auto"/>
          <w:sz w:val="24"/>
          <w:szCs w:val="20"/>
        </w:rPr>
        <w:id w:val="557360186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:rsidR="009A42D4" w:rsidRPr="004A7FAF" w:rsidRDefault="00FD31A4" w:rsidP="004A7FAF">
          <w:pPr>
            <w:pStyle w:val="af0"/>
            <w:spacing w:line="360" w:lineRule="auto"/>
            <w:rPr>
              <w:rFonts w:ascii="Times New Roman" w:hAnsi="Times New Roman"/>
              <w:b/>
              <w:color w:val="auto"/>
              <w:szCs w:val="28"/>
            </w:rPr>
          </w:pPr>
          <w:r w:rsidRPr="004A7FAF">
            <w:rPr>
              <w:rFonts w:ascii="Times New Roman" w:hAnsi="Times New Roman"/>
              <w:b/>
              <w:color w:val="auto"/>
              <w:szCs w:val="28"/>
            </w:rPr>
            <w:t>ОГЛАВЛЕНИЕ</w:t>
          </w:r>
        </w:p>
        <w:p w:rsidR="00B014BE" w:rsidRDefault="00365C8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65C81">
            <w:rPr>
              <w:sz w:val="28"/>
              <w:szCs w:val="28"/>
            </w:rPr>
            <w:fldChar w:fldCharType="begin"/>
          </w:r>
          <w:r w:rsidR="009A42D4" w:rsidRPr="004A7FAF">
            <w:rPr>
              <w:sz w:val="28"/>
              <w:szCs w:val="28"/>
            </w:rPr>
            <w:instrText xml:space="preserve"> TOC \o "1-3" \h \z \u </w:instrText>
          </w:r>
          <w:r w:rsidRPr="00365C81">
            <w:rPr>
              <w:sz w:val="28"/>
              <w:szCs w:val="28"/>
            </w:rPr>
            <w:fldChar w:fldCharType="separate"/>
          </w:r>
          <w:hyperlink w:anchor="_Toc106150933" w:history="1">
            <w:r w:rsidR="00B014BE" w:rsidRPr="002E1D8B">
              <w:rPr>
                <w:rStyle w:val="a8"/>
                <w:noProof/>
              </w:rPr>
              <w:t>ЗАДАНИЕ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4" w:history="1">
            <w:r w:rsidR="00B014BE" w:rsidRPr="002E1D8B">
              <w:rPr>
                <w:rStyle w:val="a8"/>
                <w:noProof/>
              </w:rPr>
              <w:t>Расчетная часть работы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5" w:history="1">
            <w:r w:rsidR="00B014BE" w:rsidRPr="002E1D8B">
              <w:rPr>
                <w:rStyle w:val="a8"/>
                <w:noProof/>
              </w:rPr>
              <w:t>Графическая часть работы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6" w:history="1">
            <w:r w:rsidR="00B014BE" w:rsidRPr="002E1D8B">
              <w:rPr>
                <w:rStyle w:val="a8"/>
                <w:noProof/>
              </w:rPr>
              <w:t>Программа 1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7" w:history="1">
            <w:r w:rsidR="00B014BE" w:rsidRPr="002E1D8B">
              <w:rPr>
                <w:rStyle w:val="a8"/>
                <w:noProof/>
              </w:rPr>
              <w:t>Программа 2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8" w:history="1">
            <w:r w:rsidR="00B014BE" w:rsidRPr="002E1D8B">
              <w:rPr>
                <w:rStyle w:val="a8"/>
                <w:noProof/>
              </w:rPr>
              <w:t>Программа 3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39" w:history="1">
            <w:r w:rsidR="00B014BE" w:rsidRPr="002E1D8B">
              <w:rPr>
                <w:rStyle w:val="a8"/>
                <w:noProof/>
              </w:rPr>
              <w:t>Программа 4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40" w:history="1">
            <w:r w:rsidR="00B014BE" w:rsidRPr="002E1D8B">
              <w:rPr>
                <w:rStyle w:val="a8"/>
                <w:noProof/>
              </w:rPr>
              <w:t>Программа 5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BE" w:rsidRDefault="00365C81">
          <w:pPr>
            <w:pStyle w:val="23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150941" w:history="1">
            <w:r w:rsidR="00B014BE" w:rsidRPr="002E1D8B">
              <w:rPr>
                <w:rStyle w:val="a8"/>
                <w:noProof/>
              </w:rPr>
              <w:t>Программа 6</w:t>
            </w:r>
            <w:r w:rsidR="00B014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014BE">
              <w:rPr>
                <w:noProof/>
                <w:webHidden/>
              </w:rPr>
              <w:instrText xml:space="preserve"> PAGEREF _Toc106150941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5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2D4" w:rsidRPr="005335BF" w:rsidRDefault="00365C81" w:rsidP="00B014BE">
          <w:pPr>
            <w:pStyle w:val="11"/>
            <w:jc w:val="center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A7FA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9A42D4" w:rsidRPr="009A42D4" w:rsidRDefault="009A42D4" w:rsidP="009A42D4"/>
    <w:p w:rsidR="00A11735" w:rsidRPr="001303ED" w:rsidRDefault="00517509" w:rsidP="00517509">
      <w:pPr>
        <w:widowControl/>
        <w:spacing w:before="0" w:after="0"/>
        <w:rPr>
          <w:sz w:val="28"/>
          <w:szCs w:val="28"/>
        </w:rPr>
      </w:pPr>
      <w:bookmarkStart w:id="4" w:name="_Toc473669878"/>
      <w:bookmarkStart w:id="5" w:name="_Toc535567168"/>
      <w:r>
        <w:rPr>
          <w:sz w:val="28"/>
          <w:szCs w:val="28"/>
        </w:rPr>
        <w:br w:type="page"/>
      </w:r>
    </w:p>
    <w:p w:rsidR="000D7A19" w:rsidRPr="00500048" w:rsidRDefault="005335BF" w:rsidP="00500048">
      <w:pPr>
        <w:pStyle w:val="2"/>
      </w:pPr>
      <w:bookmarkStart w:id="6" w:name="_Toc106150934"/>
      <w:bookmarkEnd w:id="0"/>
      <w:bookmarkEnd w:id="1"/>
      <w:bookmarkEnd w:id="4"/>
      <w:bookmarkEnd w:id="5"/>
      <w:r w:rsidRPr="00500048">
        <w:lastRenderedPageBreak/>
        <w:t>Расчетная часть</w:t>
      </w:r>
      <w:r w:rsidR="00BC27D5" w:rsidRPr="00500048">
        <w:t xml:space="preserve"> работы</w:t>
      </w:r>
      <w:bookmarkEnd w:id="6"/>
    </w:p>
    <w:p w:rsidR="0051238C" w:rsidRDefault="006E5A54" w:rsidP="00BD703F">
      <w:pPr>
        <w:pStyle w:val="af9"/>
        <w:tabs>
          <w:tab w:val="left" w:pos="7146"/>
        </w:tabs>
        <w:ind w:firstLine="0"/>
        <w:rPr>
          <w:lang w:val="en-US"/>
        </w:rPr>
      </w:pPr>
      <w:r w:rsidRPr="00C54A4B">
        <w:t xml:space="preserve">Для выполнения </w:t>
      </w:r>
      <w:r w:rsidR="00C54A4B" w:rsidRPr="00C54A4B">
        <w:t xml:space="preserve">первого </w:t>
      </w:r>
      <w:r w:rsidRPr="00C54A4B">
        <w:t>задания был написан код:</w:t>
      </w:r>
      <w:r w:rsidR="00BD703F">
        <w:tab/>
      </w:r>
    </w:p>
    <w:p w:rsidR="00BD703F" w:rsidRPr="00BD703F" w:rsidRDefault="00BD703F" w:rsidP="00BD703F">
      <w:pPr>
        <w:pStyle w:val="af9"/>
        <w:tabs>
          <w:tab w:val="left" w:pos="7146"/>
        </w:tabs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769995" cy="4140835"/>
            <wp:effectExtent l="1905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5A" w:rsidRDefault="006E5A54" w:rsidP="00BD703F">
      <w:pPr>
        <w:pStyle w:val="af9"/>
        <w:ind w:firstLine="0"/>
        <w:rPr>
          <w:lang w:val="en-US"/>
        </w:rPr>
      </w:pPr>
      <w:r w:rsidRPr="00C54A4B">
        <w:t>Второму заданию соответствует следующий код:</w:t>
      </w:r>
    </w:p>
    <w:p w:rsidR="00BD703F" w:rsidRPr="00BD703F" w:rsidRDefault="00BD703F" w:rsidP="00BD703F">
      <w:pPr>
        <w:pStyle w:val="af9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312795" cy="2803525"/>
            <wp:effectExtent l="1905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4B" w:rsidRPr="00BD703F" w:rsidRDefault="0093245A" w:rsidP="00BD703F">
      <w:pPr>
        <w:pStyle w:val="af9"/>
        <w:ind w:firstLine="0"/>
      </w:pPr>
      <w:r w:rsidRPr="00C54A4B">
        <w:t xml:space="preserve">Для </w:t>
      </w:r>
      <w:r w:rsidR="006E5A54" w:rsidRPr="00C54A4B">
        <w:t xml:space="preserve">третьего </w:t>
      </w:r>
      <w:r w:rsidRPr="00C54A4B">
        <w:t>задания был написан следующий код</w:t>
      </w:r>
      <w:r w:rsidR="006E5A54" w:rsidRPr="00C54A4B">
        <w:t>:</w:t>
      </w:r>
    </w:p>
    <w:p w:rsidR="00BD703F" w:rsidRPr="00BD703F" w:rsidRDefault="00BD703F" w:rsidP="00BD703F">
      <w:pPr>
        <w:pStyle w:val="af9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17185" cy="367474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5A" w:rsidRPr="00BD703F" w:rsidRDefault="0093245A" w:rsidP="00BD703F">
      <w:pPr>
        <w:pStyle w:val="af9"/>
        <w:ind w:firstLine="0"/>
      </w:pPr>
      <w:r w:rsidRPr="00C54A4B">
        <w:t>Для реализации четвертого задания был написан следующий код</w:t>
      </w:r>
      <w:r w:rsidR="006E5A54" w:rsidRPr="00C54A4B">
        <w:t>:</w:t>
      </w:r>
    </w:p>
    <w:p w:rsidR="00BD703F" w:rsidRDefault="00BD703F" w:rsidP="00BD703F">
      <w:pPr>
        <w:pStyle w:val="af9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459480" cy="245872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45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3F" w:rsidRDefault="00BD703F">
      <w:pPr>
        <w:widowControl/>
        <w:spacing w:before="0" w:after="0"/>
        <w:rPr>
          <w:color w:val="000000" w:themeColor="text1"/>
          <w:sz w:val="28"/>
          <w:lang w:val="en-US"/>
        </w:rPr>
      </w:pPr>
      <w:r>
        <w:rPr>
          <w:lang w:val="en-US"/>
        </w:rPr>
        <w:br w:type="page"/>
      </w:r>
    </w:p>
    <w:p w:rsidR="00BD703F" w:rsidRPr="00BD703F" w:rsidRDefault="00BD703F" w:rsidP="00BD703F">
      <w:pPr>
        <w:pStyle w:val="af9"/>
        <w:ind w:firstLine="0"/>
        <w:rPr>
          <w:lang w:val="en-US"/>
        </w:rPr>
      </w:pPr>
    </w:p>
    <w:p w:rsidR="0051238C" w:rsidRPr="00BD703F" w:rsidRDefault="0051238C" w:rsidP="00BD703F">
      <w:pPr>
        <w:pStyle w:val="af9"/>
        <w:ind w:firstLine="0"/>
      </w:pPr>
      <w:r w:rsidRPr="00C54A4B">
        <w:t>Выполняя пятое</w:t>
      </w:r>
      <w:r w:rsidR="00C54A4B" w:rsidRPr="00C54A4B">
        <w:t xml:space="preserve"> задание, написал следующий код:</w:t>
      </w:r>
    </w:p>
    <w:p w:rsidR="00BD703F" w:rsidRDefault="00BD703F" w:rsidP="00BD703F">
      <w:pPr>
        <w:pStyle w:val="af9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381375" cy="381317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3F" w:rsidRDefault="00BD703F">
      <w:pPr>
        <w:widowControl/>
        <w:spacing w:before="0" w:after="0"/>
        <w:rPr>
          <w:color w:val="000000" w:themeColor="text1"/>
          <w:sz w:val="28"/>
          <w:lang w:val="en-US"/>
        </w:rPr>
      </w:pPr>
      <w:r>
        <w:rPr>
          <w:lang w:val="en-US"/>
        </w:rPr>
        <w:br w:type="page"/>
      </w:r>
    </w:p>
    <w:p w:rsidR="00BD703F" w:rsidRPr="00BD703F" w:rsidRDefault="00BD703F" w:rsidP="00BD703F">
      <w:pPr>
        <w:pStyle w:val="af9"/>
        <w:ind w:firstLine="0"/>
        <w:rPr>
          <w:lang w:val="en-US"/>
        </w:rPr>
      </w:pPr>
    </w:p>
    <w:p w:rsidR="00BD703F" w:rsidRPr="00BD703F" w:rsidRDefault="0051238C" w:rsidP="00BD703F">
      <w:pPr>
        <w:pStyle w:val="af9"/>
        <w:ind w:firstLine="0"/>
      </w:pPr>
      <w:r w:rsidRPr="00AD780D">
        <w:t>Для реализации шестого задания был написан следующий код:</w:t>
      </w:r>
    </w:p>
    <w:p w:rsidR="00BD703F" w:rsidRPr="00BD703F" w:rsidRDefault="00BD703F" w:rsidP="00BD703F">
      <w:pPr>
        <w:pStyle w:val="af9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3907790" cy="38557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3F" w:rsidRDefault="00BD703F">
      <w:pPr>
        <w:widowControl/>
        <w:spacing w:before="0" w:after="0"/>
        <w:rPr>
          <w:color w:val="000000" w:themeColor="text1"/>
          <w:sz w:val="28"/>
        </w:rPr>
      </w:pPr>
      <w:r>
        <w:br w:type="page"/>
      </w:r>
    </w:p>
    <w:p w:rsidR="0051238C" w:rsidRPr="00AD780D" w:rsidRDefault="0051238C" w:rsidP="00BD703F">
      <w:pPr>
        <w:pStyle w:val="af9"/>
        <w:ind w:firstLine="0"/>
      </w:pPr>
    </w:p>
    <w:p w:rsidR="00E25CE3" w:rsidRPr="00500048" w:rsidRDefault="00BC27D5" w:rsidP="00500048">
      <w:pPr>
        <w:pStyle w:val="2"/>
      </w:pPr>
      <w:bookmarkStart w:id="7" w:name="_Toc106150935"/>
      <w:r w:rsidRPr="00500048">
        <w:t>Графическая часть работы</w:t>
      </w:r>
      <w:bookmarkEnd w:id="7"/>
    </w:p>
    <w:p w:rsidR="00E25CE3" w:rsidRPr="00E25CE3" w:rsidRDefault="00E25CE3" w:rsidP="002170E8">
      <w:pPr>
        <w:pStyle w:val="2"/>
      </w:pPr>
      <w:bookmarkStart w:id="8" w:name="_Toc106150936"/>
      <w:r>
        <w:t>Программа 1</w:t>
      </w:r>
      <w:bookmarkEnd w:id="8"/>
    </w:p>
    <w:p w:rsidR="009F79C4" w:rsidRPr="00500048" w:rsidRDefault="009F79C4" w:rsidP="00500048">
      <w:pPr>
        <w:pStyle w:val="af9"/>
      </w:pPr>
      <w:r w:rsidRPr="00500048">
        <w:t>В первом задании мы создали пакетный файл, который конкатенирует два файл</w:t>
      </w:r>
      <w:r w:rsidR="007A4D1F" w:rsidRPr="00500048">
        <w:t>а (рисунок 1 и 2)</w:t>
      </w:r>
      <w:r w:rsidRPr="00500048">
        <w:t xml:space="preserve"> в результирующий, удаляя исходные.</w:t>
      </w:r>
    </w:p>
    <w:p w:rsidR="009F79C4" w:rsidRPr="00500048" w:rsidRDefault="003D2842" w:rsidP="00500048">
      <w:pPr>
        <w:pStyle w:val="af9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8.4pt;height:84.25pt">
            <v:imagedata r:id="rId14" o:title="1"/>
          </v:shape>
        </w:pict>
      </w:r>
    </w:p>
    <w:p w:rsidR="009F79C4" w:rsidRPr="00500048" w:rsidRDefault="009F79C4" w:rsidP="00500048">
      <w:pPr>
        <w:pStyle w:val="af9"/>
      </w:pPr>
      <w:r w:rsidRPr="00500048">
        <w:t>Рисунок 1 – Содержимое файла 1</w:t>
      </w:r>
    </w:p>
    <w:p w:rsidR="0059478D" w:rsidRPr="00500048" w:rsidRDefault="0059478D" w:rsidP="00500048">
      <w:pPr>
        <w:pStyle w:val="af9"/>
      </w:pPr>
    </w:p>
    <w:p w:rsidR="009F79C4" w:rsidRPr="00500048" w:rsidRDefault="003D2842" w:rsidP="00500048">
      <w:pPr>
        <w:pStyle w:val="af9"/>
      </w:pPr>
      <w:r>
        <w:rPr>
          <w:noProof/>
        </w:rPr>
        <w:pict>
          <v:shape id="_x0000_i1028" type="#_x0000_t75" style="width:488.4pt;height:93.75pt">
            <v:imagedata r:id="rId15" o:title="11"/>
          </v:shape>
        </w:pict>
      </w:r>
    </w:p>
    <w:p w:rsidR="009F79C4" w:rsidRPr="00500048" w:rsidRDefault="009F79C4" w:rsidP="00500048">
      <w:pPr>
        <w:pStyle w:val="af9"/>
      </w:pPr>
      <w:r w:rsidRPr="00500048">
        <w:t>Рисунок 2 – Содержимое файла 2</w:t>
      </w:r>
    </w:p>
    <w:p w:rsidR="0059478D" w:rsidRPr="00500048" w:rsidRDefault="0059478D" w:rsidP="00500048">
      <w:pPr>
        <w:pStyle w:val="af9"/>
      </w:pPr>
    </w:p>
    <w:p w:rsidR="0059478D" w:rsidRPr="00500048" w:rsidRDefault="0059478D" w:rsidP="00500048">
      <w:pPr>
        <w:pStyle w:val="af9"/>
      </w:pPr>
      <w:r w:rsidRPr="00500048">
        <w:t>После запуска пакетного файла необходимо ввести путь к первому и ко второму файлу (рисунок 3).</w:t>
      </w:r>
    </w:p>
    <w:p w:rsidR="0059478D" w:rsidRPr="00500048" w:rsidRDefault="003D2842" w:rsidP="00500048">
      <w:pPr>
        <w:pStyle w:val="af9"/>
      </w:pPr>
      <w:r>
        <w:rPr>
          <w:noProof/>
        </w:rPr>
        <w:pict>
          <v:shape id="_x0000_i1027" type="#_x0000_t75" style="width:320.6pt;height:91.7pt">
            <v:imagedata r:id="rId16" o:title="111111"/>
          </v:shape>
        </w:pict>
      </w:r>
    </w:p>
    <w:p w:rsidR="0059478D" w:rsidRPr="00500048" w:rsidRDefault="0059478D" w:rsidP="00500048">
      <w:pPr>
        <w:pStyle w:val="af9"/>
      </w:pPr>
      <w:r w:rsidRPr="00500048">
        <w:t>Рисунок 3 – Ввод в первую программу</w:t>
      </w:r>
    </w:p>
    <w:p w:rsidR="0059478D" w:rsidRPr="00500048" w:rsidRDefault="0059478D" w:rsidP="00500048">
      <w:pPr>
        <w:pStyle w:val="af9"/>
      </w:pPr>
    </w:p>
    <w:p w:rsidR="0059478D" w:rsidRPr="00500048" w:rsidRDefault="00E25CE3" w:rsidP="00500048">
      <w:pPr>
        <w:pStyle w:val="af9"/>
      </w:pPr>
      <w:r w:rsidRPr="00500048">
        <w:t>В результате работы программы исходные файлы будут удалены и будет создан один результирующий файл (рисунок 4).</w:t>
      </w:r>
    </w:p>
    <w:p w:rsidR="00E25CE3" w:rsidRPr="00500048" w:rsidRDefault="003D2842" w:rsidP="00500048">
      <w:pPr>
        <w:pStyle w:val="af9"/>
      </w:pPr>
      <w:r>
        <w:rPr>
          <w:noProof/>
        </w:rPr>
        <w:pict>
          <v:shape id="_x0000_i1026" type="#_x0000_t75" style="width:488.4pt;height:127pt">
            <v:imagedata r:id="rId17" o:title="111111111"/>
          </v:shape>
        </w:pict>
      </w:r>
    </w:p>
    <w:p w:rsidR="00E25CE3" w:rsidRPr="00500048" w:rsidRDefault="00E25CE3" w:rsidP="00500048">
      <w:pPr>
        <w:pStyle w:val="af9"/>
      </w:pPr>
      <w:r w:rsidRPr="00500048">
        <w:t>Рисунок 4 – Результат работы программы</w:t>
      </w:r>
    </w:p>
    <w:p w:rsidR="00E25CE3" w:rsidRPr="00500048" w:rsidRDefault="00E25CE3" w:rsidP="00500048">
      <w:pPr>
        <w:pStyle w:val="af9"/>
      </w:pPr>
    </w:p>
    <w:p w:rsidR="00E25CE3" w:rsidRPr="00500048" w:rsidRDefault="00E25CE3" w:rsidP="00500048">
      <w:pPr>
        <w:pStyle w:val="af9"/>
      </w:pPr>
      <w:r w:rsidRPr="00500048">
        <w:t>Содержимое этого файла представляет собой объединенный текст двух и</w:t>
      </w:r>
      <w:r w:rsidRPr="00500048">
        <w:t>с</w:t>
      </w:r>
      <w:r w:rsidRPr="00500048">
        <w:t>ходных (рисунок 5).</w:t>
      </w:r>
    </w:p>
    <w:p w:rsidR="00E25CE3" w:rsidRPr="00500048" w:rsidRDefault="003D2842" w:rsidP="00500048">
      <w:pPr>
        <w:pStyle w:val="af9"/>
      </w:pPr>
      <w:r>
        <w:rPr>
          <w:noProof/>
        </w:rPr>
        <w:pict>
          <v:shape id="_x0000_i1025" type="#_x0000_t75" style="width:488.4pt;height:138.55pt">
            <v:imagedata r:id="rId18" o:title="1111111111111111"/>
          </v:shape>
        </w:pict>
      </w:r>
    </w:p>
    <w:p w:rsidR="00E25CE3" w:rsidRPr="00500048" w:rsidRDefault="00E25CE3" w:rsidP="00500048">
      <w:pPr>
        <w:pStyle w:val="af9"/>
      </w:pPr>
      <w:r w:rsidRPr="00500048">
        <w:t>Рисунок 5 – Содержимое итогового файла.</w:t>
      </w:r>
    </w:p>
    <w:p w:rsidR="00E25CE3" w:rsidRPr="002170E8" w:rsidRDefault="00E25CE3" w:rsidP="002170E8">
      <w:pPr>
        <w:pStyle w:val="2"/>
      </w:pPr>
      <w:bookmarkStart w:id="9" w:name="_Toc106150937"/>
      <w:r w:rsidRPr="002170E8">
        <w:t>Программа 2</w:t>
      </w:r>
      <w:bookmarkEnd w:id="9"/>
    </w:p>
    <w:p w:rsidR="00E25CE3" w:rsidRPr="00500048" w:rsidRDefault="00E25CE3" w:rsidP="00500048">
      <w:pPr>
        <w:pStyle w:val="af9"/>
      </w:pPr>
      <w:r w:rsidRPr="00500048">
        <w:t>Второй пакетный файл позволяет запустить программу согласно её номеру (рисунок 6).</w:t>
      </w:r>
    </w:p>
    <w:p w:rsidR="00E25CE3" w:rsidRPr="00500048" w:rsidRDefault="00E25CE3" w:rsidP="00500048">
      <w:pPr>
        <w:pStyle w:val="af9"/>
      </w:pPr>
      <w:r w:rsidRPr="00500048">
        <w:rPr>
          <w:noProof/>
        </w:rPr>
        <w:lastRenderedPageBreak/>
        <w:drawing>
          <wp:inline distT="0" distB="0" distL="0" distR="0">
            <wp:extent cx="5572903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E3" w:rsidRPr="00500048" w:rsidRDefault="00E25CE3" w:rsidP="00500048">
      <w:pPr>
        <w:pStyle w:val="af9"/>
      </w:pPr>
      <w:r w:rsidRPr="00500048">
        <w:t>Рисунок 6 – Программа 2</w:t>
      </w:r>
    </w:p>
    <w:p w:rsidR="00E25CE3" w:rsidRPr="00CB35CF" w:rsidRDefault="00E25CE3" w:rsidP="00500048">
      <w:pPr>
        <w:pStyle w:val="af9"/>
        <w:rPr>
          <w:lang w:val="en-US"/>
        </w:rPr>
      </w:pPr>
    </w:p>
    <w:p w:rsidR="00141BE5" w:rsidRPr="000465F9" w:rsidRDefault="00E25CE3" w:rsidP="00500048">
      <w:pPr>
        <w:pStyle w:val="af9"/>
        <w:rPr>
          <w:lang w:val="en-US"/>
        </w:rPr>
      </w:pPr>
      <w:r w:rsidRPr="00500048">
        <w:t xml:space="preserve">Для примера введем цифру </w:t>
      </w:r>
      <w:r w:rsidR="000465F9">
        <w:t>3</w:t>
      </w:r>
      <w:r w:rsidRPr="00500048">
        <w:t xml:space="preserve"> которая соответствует программе “</w:t>
      </w:r>
      <w:r w:rsidR="000465F9">
        <w:t>Калькул</w:t>
      </w:r>
      <w:r w:rsidR="000465F9">
        <w:t>я</w:t>
      </w:r>
      <w:r w:rsidR="000465F9">
        <w:t>тор</w:t>
      </w:r>
      <w:r w:rsidRPr="00500048">
        <w:t>”.</w:t>
      </w:r>
      <w:r w:rsidR="00141BE5" w:rsidRPr="00500048">
        <w:t xml:space="preserve"> После ввода соответствующего аргумента мы видим, что программа была зап</w:t>
      </w:r>
      <w:r w:rsidR="00141BE5" w:rsidRPr="00500048">
        <w:t>у</w:t>
      </w:r>
      <w:r w:rsidR="00141BE5" w:rsidRPr="00500048">
        <w:t>щена (рисунок 7).</w:t>
      </w:r>
    </w:p>
    <w:p w:rsidR="00141BE5" w:rsidRPr="00500048" w:rsidRDefault="000465F9" w:rsidP="00500048">
      <w:pPr>
        <w:pStyle w:val="af9"/>
      </w:pPr>
      <w:r>
        <w:rPr>
          <w:noProof/>
        </w:rPr>
        <w:pict>
          <v:shape id="_x0000_i1030" type="#_x0000_t75" style="width:488.4pt;height:349.15pt">
            <v:imagedata r:id="rId20" o:title="11"/>
          </v:shape>
        </w:pict>
      </w:r>
    </w:p>
    <w:p w:rsidR="00870CD8" w:rsidRPr="00500048" w:rsidRDefault="00141BE5" w:rsidP="00500048">
      <w:pPr>
        <w:pStyle w:val="af9"/>
      </w:pPr>
      <w:r w:rsidRPr="00500048">
        <w:t>Рисунок 7 – Результат работы программы 2</w:t>
      </w:r>
    </w:p>
    <w:p w:rsidR="00870CD8" w:rsidRDefault="00870CD8">
      <w:pPr>
        <w:widowControl/>
        <w:spacing w:before="0" w:after="0"/>
        <w:rPr>
          <w:sz w:val="28"/>
        </w:rPr>
      </w:pPr>
      <w:r>
        <w:lastRenderedPageBreak/>
        <w:br w:type="page"/>
      </w:r>
    </w:p>
    <w:p w:rsidR="00141BE5" w:rsidRPr="002170E8" w:rsidRDefault="00141BE5" w:rsidP="002170E8">
      <w:pPr>
        <w:pStyle w:val="2"/>
      </w:pPr>
      <w:bookmarkStart w:id="10" w:name="_Toc106150938"/>
      <w:r w:rsidRPr="002170E8">
        <w:lastRenderedPageBreak/>
        <w:t>Программа 3</w:t>
      </w:r>
      <w:bookmarkEnd w:id="10"/>
    </w:p>
    <w:p w:rsidR="00870CD8" w:rsidRPr="000465F9" w:rsidRDefault="00870CD8" w:rsidP="000465F9">
      <w:pPr>
        <w:pStyle w:val="af9"/>
      </w:pPr>
      <w:r w:rsidRPr="00500048">
        <w:t>Третья программа выполняет перенос файла в новую директорию. Для эт</w:t>
      </w:r>
      <w:r w:rsidRPr="00500048">
        <w:t>о</w:t>
      </w:r>
      <w:r w:rsidRPr="00500048">
        <w:t>го мы вводить путь к папке, где создадим новую директорию, куда будет пом</w:t>
      </w:r>
      <w:r w:rsidRPr="00500048">
        <w:t>е</w:t>
      </w:r>
      <w:r w:rsidRPr="00500048">
        <w:t>щен перенесенный файл, название новой директории и путь к файлу, который необходимо перенести (рисунок 8).</w:t>
      </w:r>
    </w:p>
    <w:p w:rsidR="00870CD8" w:rsidRPr="00500048" w:rsidRDefault="000465F9" w:rsidP="00500048">
      <w:pPr>
        <w:pStyle w:val="af9"/>
      </w:pPr>
      <w:r>
        <w:rPr>
          <w:noProof/>
        </w:rPr>
        <w:pict>
          <v:shape id="_x0000_i1031" type="#_x0000_t75" style="width:489.05pt;height:41.45pt">
            <v:imagedata r:id="rId21" o:title="111"/>
          </v:shape>
        </w:pict>
      </w:r>
    </w:p>
    <w:p w:rsidR="00870CD8" w:rsidRPr="00500048" w:rsidRDefault="00870CD8" w:rsidP="00500048">
      <w:pPr>
        <w:pStyle w:val="af9"/>
      </w:pPr>
      <w:r w:rsidRPr="00500048">
        <w:t>Рисунок 8 – Ввод исходных данных для третьей программы</w:t>
      </w:r>
    </w:p>
    <w:p w:rsidR="00870CD8" w:rsidRPr="00500048" w:rsidRDefault="00870CD8" w:rsidP="00500048">
      <w:pPr>
        <w:pStyle w:val="af9"/>
      </w:pPr>
      <w:r w:rsidRPr="00500048">
        <w:t>В итоге мы видим что файл txt.txt был перенесен в новую директорию (р</w:t>
      </w:r>
      <w:r w:rsidRPr="00500048">
        <w:t>и</w:t>
      </w:r>
      <w:r w:rsidRPr="00500048">
        <w:t>сунок 9).</w:t>
      </w:r>
    </w:p>
    <w:p w:rsidR="00870CD8" w:rsidRPr="00500048" w:rsidRDefault="000465F9" w:rsidP="00500048">
      <w:pPr>
        <w:pStyle w:val="af9"/>
      </w:pPr>
      <w:r>
        <w:rPr>
          <w:noProof/>
        </w:rPr>
        <w:pict>
          <v:shape id="_x0000_i1032" type="#_x0000_t75" style="width:488.4pt;height:103.25pt">
            <v:imagedata r:id="rId22" o:title="1111"/>
          </v:shape>
        </w:pict>
      </w:r>
    </w:p>
    <w:p w:rsidR="00870CD8" w:rsidRPr="00500048" w:rsidRDefault="00870CD8" w:rsidP="00500048">
      <w:pPr>
        <w:pStyle w:val="af9"/>
      </w:pPr>
      <w:r w:rsidRPr="00500048">
        <w:t>Рисунок 9 – Результат работы программы 3</w:t>
      </w:r>
    </w:p>
    <w:p w:rsidR="00870CD8" w:rsidRPr="00870CD8" w:rsidRDefault="00870CD8" w:rsidP="00870CD8">
      <w:pPr>
        <w:pStyle w:val="2"/>
        <w:jc w:val="left"/>
      </w:pPr>
    </w:p>
    <w:p w:rsidR="00870CD8" w:rsidRPr="002170E8" w:rsidRDefault="00870CD8" w:rsidP="002170E8">
      <w:pPr>
        <w:pStyle w:val="2"/>
      </w:pPr>
      <w:bookmarkStart w:id="11" w:name="_Toc106150939"/>
      <w:r w:rsidRPr="002170E8">
        <w:t>Программа 4</w:t>
      </w:r>
      <w:bookmarkEnd w:id="11"/>
    </w:p>
    <w:p w:rsidR="00870CD8" w:rsidRPr="00500048" w:rsidRDefault="000D0CB7" w:rsidP="00500048">
      <w:pPr>
        <w:pStyle w:val="af9"/>
      </w:pPr>
      <w:r w:rsidRPr="00500048">
        <w:t xml:space="preserve">Данная программа меняет файлы в двух папках местами (рисунок 10). В качестве аргументов мы вводим путь к первой и ко второй папке (рисунок 11). </w:t>
      </w:r>
    </w:p>
    <w:p w:rsidR="000D0CB7" w:rsidRPr="00500048" w:rsidRDefault="00F30789" w:rsidP="00500048">
      <w:pPr>
        <w:pStyle w:val="af9"/>
      </w:pPr>
      <w:r>
        <w:rPr>
          <w:noProof/>
        </w:rPr>
        <w:pict>
          <v:shape id="_x0000_i1033" type="#_x0000_t75" style="width:488.4pt;height:60.45pt">
            <v:imagedata r:id="rId23" o:title="1"/>
          </v:shape>
        </w:pict>
      </w:r>
    </w:p>
    <w:p w:rsidR="00C14B76" w:rsidRPr="00500048" w:rsidRDefault="000D0CB7" w:rsidP="00500048">
      <w:pPr>
        <w:pStyle w:val="af9"/>
      </w:pPr>
      <w:r w:rsidRPr="00500048">
        <w:t>Рисунок 10 – Содержимое папки 1 и папки 2</w:t>
      </w:r>
    </w:p>
    <w:p w:rsidR="000D0CB7" w:rsidRPr="00500048" w:rsidRDefault="000D0CB7" w:rsidP="00500048">
      <w:pPr>
        <w:pStyle w:val="af9"/>
      </w:pPr>
    </w:p>
    <w:p w:rsidR="000D0CB7" w:rsidRPr="00500048" w:rsidRDefault="00F30789" w:rsidP="00500048">
      <w:pPr>
        <w:pStyle w:val="af9"/>
      </w:pPr>
      <w:r>
        <w:lastRenderedPageBreak/>
        <w:pict>
          <v:shape id="_x0000_i1034" type="#_x0000_t75" style="width:489.05pt;height:71.3pt">
            <v:imagedata r:id="rId24" o:title="11"/>
          </v:shape>
        </w:pict>
      </w:r>
      <w:r w:rsidR="000D0CB7" w:rsidRPr="00500048">
        <w:t>Рисунок 11 – Ввод аргументов для четвертой программы</w:t>
      </w:r>
    </w:p>
    <w:p w:rsidR="000D0CB7" w:rsidRPr="00500048" w:rsidRDefault="000D0CB7" w:rsidP="00500048">
      <w:pPr>
        <w:pStyle w:val="af9"/>
      </w:pPr>
      <w:r w:rsidRPr="00500048">
        <w:t>В результате работы программы мы видим что файлы из папки 1 переме</w:t>
      </w:r>
      <w:r w:rsidRPr="00500048">
        <w:t>с</w:t>
      </w:r>
      <w:r w:rsidRPr="00500048">
        <w:t>тились в папку 2, а из папки 2 в папку 1 (рисунок 12).</w:t>
      </w:r>
    </w:p>
    <w:p w:rsidR="000D0CB7" w:rsidRPr="00500048" w:rsidRDefault="00F30789" w:rsidP="00500048">
      <w:pPr>
        <w:pStyle w:val="af9"/>
      </w:pPr>
      <w:r>
        <w:rPr>
          <w:noProof/>
        </w:rPr>
        <w:pict>
          <v:shape id="_x0000_i1035" type="#_x0000_t75" style="width:488.4pt;height:112.1pt">
            <v:imagedata r:id="rId25" o:title="111"/>
          </v:shape>
        </w:pict>
      </w:r>
    </w:p>
    <w:p w:rsidR="000D0CB7" w:rsidRPr="00500048" w:rsidRDefault="000D0CB7" w:rsidP="00500048">
      <w:pPr>
        <w:pStyle w:val="af9"/>
      </w:pPr>
      <w:r w:rsidRPr="00500048">
        <w:t>Рисунок 12 – Результат работы 4 программы</w:t>
      </w:r>
    </w:p>
    <w:p w:rsidR="000D0CB7" w:rsidRPr="002170E8" w:rsidRDefault="000D0CB7" w:rsidP="002170E8">
      <w:pPr>
        <w:pStyle w:val="2"/>
      </w:pPr>
      <w:bookmarkStart w:id="12" w:name="_Toc106150940"/>
      <w:r w:rsidRPr="002170E8">
        <w:t>Программа 5</w:t>
      </w:r>
      <w:bookmarkEnd w:id="12"/>
    </w:p>
    <w:p w:rsidR="000D0CB7" w:rsidRDefault="000D0CB7" w:rsidP="00500048">
      <w:pPr>
        <w:pStyle w:val="af9"/>
      </w:pPr>
      <w:r w:rsidRPr="00500048">
        <w:t>Пятая программа проверяет правильность введенного пароля. В случае е</w:t>
      </w:r>
      <w:r w:rsidRPr="00500048">
        <w:t>с</w:t>
      </w:r>
      <w:r w:rsidRPr="00500048">
        <w:t>ли пароль некорректный, то программа выдает оповещение о</w:t>
      </w:r>
      <w:r w:rsidR="00091A4D" w:rsidRPr="00500048">
        <w:t>б</w:t>
      </w:r>
      <w:r w:rsidRPr="00500048">
        <w:t xml:space="preserve"> ошибке</w:t>
      </w:r>
      <w:r w:rsidR="00091A4D" w:rsidRPr="00500048">
        <w:t xml:space="preserve"> (рисунок 13)</w:t>
      </w:r>
      <w:r w:rsidRPr="00500048">
        <w:t>.</w:t>
      </w:r>
    </w:p>
    <w:p w:rsidR="00BB060E" w:rsidRPr="00500048" w:rsidRDefault="00F30789" w:rsidP="00500048">
      <w:pPr>
        <w:pStyle w:val="af9"/>
      </w:pPr>
      <w:r>
        <w:rPr>
          <w:noProof/>
        </w:rPr>
        <w:drawing>
          <wp:inline distT="0" distB="0" distL="0" distR="0">
            <wp:extent cx="3070860" cy="76771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4D" w:rsidRPr="00500048" w:rsidRDefault="00091A4D" w:rsidP="00500048">
      <w:pPr>
        <w:pStyle w:val="af9"/>
      </w:pPr>
    </w:p>
    <w:p w:rsidR="00091A4D" w:rsidRPr="00500048" w:rsidRDefault="00091A4D" w:rsidP="00500048">
      <w:pPr>
        <w:pStyle w:val="af9"/>
      </w:pPr>
      <w:r w:rsidRPr="00500048">
        <w:t>Рисунок 13 – Оповещение об ошибке</w:t>
      </w:r>
    </w:p>
    <w:p w:rsidR="00091A4D" w:rsidRPr="00500048" w:rsidRDefault="000D0CB7" w:rsidP="00500048">
      <w:pPr>
        <w:pStyle w:val="af9"/>
      </w:pPr>
      <w:r w:rsidRPr="00500048">
        <w:t xml:space="preserve">В случае если пароль верный, программа выдает приветственное </w:t>
      </w:r>
      <w:r w:rsidR="00091A4D" w:rsidRPr="00500048">
        <w:t>сообщ</w:t>
      </w:r>
      <w:r w:rsidR="00091A4D" w:rsidRPr="00500048">
        <w:t>е</w:t>
      </w:r>
      <w:r w:rsidR="00091A4D" w:rsidRPr="00500048">
        <w:t>ние (рисунок 14).</w:t>
      </w:r>
    </w:p>
    <w:p w:rsidR="00091A4D" w:rsidRDefault="00BB060E" w:rsidP="00500048">
      <w:pPr>
        <w:pStyle w:val="af9"/>
        <w:rPr>
          <w:lang w:val="en-US"/>
        </w:rPr>
      </w:pPr>
      <w:r>
        <w:tab/>
      </w:r>
      <w:r>
        <w:tab/>
      </w:r>
    </w:p>
    <w:p w:rsidR="00F30789" w:rsidRPr="00F30789" w:rsidRDefault="00F30789" w:rsidP="00500048">
      <w:pPr>
        <w:pStyle w:val="af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623310" cy="24155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A4D" w:rsidRPr="00500048" w:rsidRDefault="00091A4D" w:rsidP="00500048">
      <w:pPr>
        <w:pStyle w:val="af9"/>
      </w:pPr>
      <w:r w:rsidRPr="00500048">
        <w:t>Рисунок 14 – Приветс</w:t>
      </w:r>
      <w:r w:rsidR="002170E8" w:rsidRPr="00500048">
        <w:t>т</w:t>
      </w:r>
      <w:r w:rsidRPr="00500048">
        <w:t>вие</w:t>
      </w:r>
    </w:p>
    <w:p w:rsidR="00C14B76" w:rsidRPr="002170E8" w:rsidRDefault="00091A4D" w:rsidP="002170E8">
      <w:pPr>
        <w:pStyle w:val="2"/>
      </w:pPr>
      <w:bookmarkStart w:id="13" w:name="_Toc106150941"/>
      <w:r w:rsidRPr="002170E8">
        <w:t>Программа 6</w:t>
      </w:r>
      <w:bookmarkEnd w:id="13"/>
    </w:p>
    <w:p w:rsidR="00C14B76" w:rsidRPr="00B13897" w:rsidRDefault="00C14B76" w:rsidP="00B13897">
      <w:pPr>
        <w:pStyle w:val="af9"/>
      </w:pPr>
      <w:r w:rsidRPr="00B13897">
        <w:t>Шестая программа запускается через командную строку. Как аргументы вводится ключ /w на запись, /r на чтение</w:t>
      </w:r>
      <w:r w:rsidR="00FF556A" w:rsidRPr="00B13897">
        <w:t>. В случае записи после ключа /w вв</w:t>
      </w:r>
      <w:r w:rsidR="00FF556A" w:rsidRPr="00B13897">
        <w:t>о</w:t>
      </w:r>
      <w:r w:rsidR="00FF556A" w:rsidRPr="00B13897">
        <w:t>дится фамилия и номер телефона, после чего данные записываются в текстовый файл.</w:t>
      </w:r>
    </w:p>
    <w:p w:rsidR="00FF556A" w:rsidRPr="00B13897" w:rsidRDefault="00FF556A" w:rsidP="00B13897">
      <w:pPr>
        <w:pStyle w:val="af9"/>
      </w:pPr>
      <w:r w:rsidRPr="00B13897">
        <w:t>В случае чтения после ключа /r вводится фамилия человека, находящегося в записной книжке, после чего выводится номер телефона данного человека (р</w:t>
      </w:r>
      <w:r w:rsidRPr="00B13897">
        <w:t>и</w:t>
      </w:r>
      <w:r w:rsidRPr="00B13897">
        <w:t>сунок 15).</w:t>
      </w:r>
    </w:p>
    <w:p w:rsidR="00FF556A" w:rsidRPr="00B13897" w:rsidRDefault="00B13897" w:rsidP="00B13897">
      <w:pPr>
        <w:pStyle w:val="af9"/>
      </w:pPr>
      <w:r w:rsidRPr="00B13897">
        <w:tab/>
      </w:r>
      <w:r w:rsidRPr="00B13897">
        <w:tab/>
      </w:r>
    </w:p>
    <w:p w:rsidR="00FF556A" w:rsidRPr="00B13897" w:rsidRDefault="00FF556A" w:rsidP="00B13897">
      <w:pPr>
        <w:pStyle w:val="af9"/>
      </w:pPr>
      <w:r w:rsidRPr="00B13897">
        <w:t xml:space="preserve">Рисунок 15 – Ввод данных </w:t>
      </w:r>
    </w:p>
    <w:p w:rsidR="00B13897" w:rsidRDefault="00B13897" w:rsidP="00B13897">
      <w:pPr>
        <w:pStyle w:val="af9"/>
        <w:rPr>
          <w:lang w:val="en-US"/>
        </w:rPr>
      </w:pPr>
    </w:p>
    <w:p w:rsidR="00F30789" w:rsidRPr="00F30789" w:rsidRDefault="00F30789" w:rsidP="00B13897">
      <w:pPr>
        <w:pStyle w:val="af9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210300" cy="2614033"/>
            <wp:effectExtent l="19050" t="0" r="0" b="0"/>
            <wp:docPr id="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14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6A" w:rsidRPr="00B13897" w:rsidRDefault="00FF556A" w:rsidP="00B13897">
      <w:pPr>
        <w:pStyle w:val="af9"/>
      </w:pPr>
    </w:p>
    <w:p w:rsidR="00FF556A" w:rsidRDefault="00B13897" w:rsidP="00B13897">
      <w:pPr>
        <w:pStyle w:val="af9"/>
        <w:rPr>
          <w:lang w:val="en-US"/>
        </w:rPr>
      </w:pPr>
      <w:r w:rsidRPr="00B13897">
        <w:tab/>
      </w:r>
    </w:p>
    <w:p w:rsidR="00BD703F" w:rsidRPr="00BD703F" w:rsidRDefault="00BD703F" w:rsidP="00B13897">
      <w:pPr>
        <w:pStyle w:val="af9"/>
        <w:rPr>
          <w:lang w:val="en-US"/>
        </w:rPr>
      </w:pPr>
      <w:r>
        <w:rPr>
          <w:noProof/>
        </w:rPr>
        <w:drawing>
          <wp:inline distT="0" distB="0" distL="0" distR="0">
            <wp:extent cx="5719445" cy="171640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56A" w:rsidRPr="00B13897" w:rsidRDefault="00FF556A" w:rsidP="00B13897">
      <w:pPr>
        <w:pStyle w:val="af9"/>
      </w:pPr>
      <w:r w:rsidRPr="00B13897">
        <w:t>Рисунок 16 – Файл с записями телефонной книги</w:t>
      </w:r>
    </w:p>
    <w:p w:rsidR="00870CD8" w:rsidRPr="00870CD8" w:rsidRDefault="00870CD8" w:rsidP="00870CD8">
      <w:pPr>
        <w:pStyle w:val="af9"/>
      </w:pPr>
    </w:p>
    <w:p w:rsidR="00141BE5" w:rsidRPr="00141BE5" w:rsidRDefault="00141BE5" w:rsidP="00141BE5">
      <w:pPr>
        <w:pStyle w:val="af9"/>
      </w:pPr>
    </w:p>
    <w:p w:rsidR="00E25CE3" w:rsidRPr="00E25CE3" w:rsidRDefault="00E25CE3" w:rsidP="00E25CE3">
      <w:pPr>
        <w:pStyle w:val="af9"/>
      </w:pPr>
    </w:p>
    <w:p w:rsidR="00E25CE3" w:rsidRPr="00E25CE3" w:rsidRDefault="00E25CE3" w:rsidP="00E25CE3">
      <w:pPr>
        <w:pStyle w:val="af9"/>
        <w:jc w:val="center"/>
      </w:pPr>
    </w:p>
    <w:p w:rsidR="00AD780D" w:rsidRPr="009F79C4" w:rsidRDefault="00AD780D" w:rsidP="00AD780D"/>
    <w:p w:rsidR="00311385" w:rsidRPr="00311385" w:rsidRDefault="00311385" w:rsidP="00311385"/>
    <w:p w:rsidR="00BC27D5" w:rsidRPr="009F79C4" w:rsidRDefault="00BC27D5" w:rsidP="00BC27D5"/>
    <w:sectPr w:rsidR="00BC27D5" w:rsidRPr="009F79C4" w:rsidSect="001303ED">
      <w:footerReference w:type="even" r:id="rId30"/>
      <w:footerReference w:type="default" r:id="rId31"/>
      <w:pgSz w:w="11906" w:h="16838" w:code="9"/>
      <w:pgMar w:top="1134" w:right="850" w:bottom="1134" w:left="1276" w:header="68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065" w:rsidRDefault="00C44065">
      <w:pPr>
        <w:widowControl/>
        <w:spacing w:before="0" w:after="0"/>
        <w:rPr>
          <w:szCs w:val="24"/>
        </w:rPr>
      </w:pPr>
      <w:r>
        <w:rPr>
          <w:szCs w:val="24"/>
        </w:rPr>
        <w:separator/>
      </w:r>
    </w:p>
  </w:endnote>
  <w:endnote w:type="continuationSeparator" w:id="1">
    <w:p w:rsidR="00C44065" w:rsidRDefault="00C44065">
      <w:pPr>
        <w:widowControl/>
        <w:spacing w:before="0" w:after="0"/>
        <w:rPr>
          <w:szCs w:val="24"/>
        </w:rPr>
      </w:pPr>
      <w:r>
        <w:rPr>
          <w:szCs w:val="2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08" w:rsidRDefault="00365C81" w:rsidP="004E5DB5">
    <w:pPr>
      <w:pStyle w:val="ad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825608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825608" w:rsidRDefault="00825608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608" w:rsidRDefault="00365C81">
    <w:pPr>
      <w:pStyle w:val="ad"/>
      <w:jc w:val="center"/>
    </w:pPr>
    <w:r>
      <w:fldChar w:fldCharType="begin"/>
    </w:r>
    <w:r w:rsidR="00825608">
      <w:instrText>PAGE   \* MERGEFORMAT</w:instrText>
    </w:r>
    <w:r>
      <w:fldChar w:fldCharType="separate"/>
    </w:r>
    <w:r w:rsidR="00CB35CF">
      <w:rPr>
        <w:noProof/>
      </w:rPr>
      <w:t>3</w:t>
    </w:r>
    <w:r>
      <w:fldChar w:fldCharType="end"/>
    </w:r>
  </w:p>
  <w:p w:rsidR="00825608" w:rsidRDefault="0082560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065" w:rsidRDefault="00C44065">
      <w:pPr>
        <w:widowControl/>
        <w:spacing w:before="0" w:after="0"/>
        <w:rPr>
          <w:szCs w:val="24"/>
        </w:rPr>
      </w:pPr>
      <w:r>
        <w:rPr>
          <w:szCs w:val="24"/>
        </w:rPr>
        <w:separator/>
      </w:r>
    </w:p>
  </w:footnote>
  <w:footnote w:type="continuationSeparator" w:id="1">
    <w:p w:rsidR="00C44065" w:rsidRDefault="00C44065">
      <w:pPr>
        <w:widowControl/>
        <w:spacing w:before="0" w:after="0"/>
        <w:rPr>
          <w:szCs w:val="24"/>
        </w:rPr>
      </w:pPr>
      <w:r>
        <w:rPr>
          <w:szCs w:val="2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13A4B"/>
    <w:multiLevelType w:val="hybridMultilevel"/>
    <w:tmpl w:val="8A24009E"/>
    <w:lvl w:ilvl="0" w:tplc="F7704974">
      <w:start w:val="1"/>
      <w:numFmt w:val="decimal"/>
      <w:pStyle w:val="8"/>
      <w:lvlText w:val="%1)"/>
      <w:lvlJc w:val="left"/>
      <w:pPr>
        <w:tabs>
          <w:tab w:val="num" w:pos="2120"/>
        </w:tabs>
        <w:ind w:left="21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  <w:rPr>
        <w:rFonts w:cs="Times New Roman"/>
      </w:rPr>
    </w:lvl>
  </w:abstractNum>
  <w:abstractNum w:abstractNumId="1">
    <w:nsid w:val="3CB52A92"/>
    <w:multiLevelType w:val="hybridMultilevel"/>
    <w:tmpl w:val="CB8E8890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>
    <w:nsid w:val="56DB54AF"/>
    <w:multiLevelType w:val="hybridMultilevel"/>
    <w:tmpl w:val="85E64BBE"/>
    <w:lvl w:ilvl="0" w:tplc="1A4AE0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A636A47"/>
    <w:multiLevelType w:val="multilevel"/>
    <w:tmpl w:val="79040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F01"/>
  <w:defaultTabStop w:val="708"/>
  <w:autoHyphenation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A03"/>
    <w:rsid w:val="00004B28"/>
    <w:rsid w:val="00005E7A"/>
    <w:rsid w:val="00011538"/>
    <w:rsid w:val="000226B5"/>
    <w:rsid w:val="0003200F"/>
    <w:rsid w:val="00032E53"/>
    <w:rsid w:val="00035328"/>
    <w:rsid w:val="0004272C"/>
    <w:rsid w:val="000444B6"/>
    <w:rsid w:val="000465F9"/>
    <w:rsid w:val="000537ED"/>
    <w:rsid w:val="000567AD"/>
    <w:rsid w:val="000608EC"/>
    <w:rsid w:val="00061AEB"/>
    <w:rsid w:val="0006397D"/>
    <w:rsid w:val="0006747B"/>
    <w:rsid w:val="0007241F"/>
    <w:rsid w:val="00091A4D"/>
    <w:rsid w:val="00093387"/>
    <w:rsid w:val="00093A12"/>
    <w:rsid w:val="00094226"/>
    <w:rsid w:val="000948C1"/>
    <w:rsid w:val="000A7F8C"/>
    <w:rsid w:val="000B0124"/>
    <w:rsid w:val="000B229B"/>
    <w:rsid w:val="000B552F"/>
    <w:rsid w:val="000B7AF2"/>
    <w:rsid w:val="000C2BA8"/>
    <w:rsid w:val="000C611B"/>
    <w:rsid w:val="000D0CB7"/>
    <w:rsid w:val="000D7A19"/>
    <w:rsid w:val="000E607F"/>
    <w:rsid w:val="000E67EE"/>
    <w:rsid w:val="000F6DD8"/>
    <w:rsid w:val="00106253"/>
    <w:rsid w:val="00111852"/>
    <w:rsid w:val="001136EE"/>
    <w:rsid w:val="00124999"/>
    <w:rsid w:val="00127108"/>
    <w:rsid w:val="001303ED"/>
    <w:rsid w:val="00130AD0"/>
    <w:rsid w:val="00141BE5"/>
    <w:rsid w:val="00160746"/>
    <w:rsid w:val="00160D9B"/>
    <w:rsid w:val="00160FFA"/>
    <w:rsid w:val="00170BC3"/>
    <w:rsid w:val="0017178E"/>
    <w:rsid w:val="001717C9"/>
    <w:rsid w:val="0017338E"/>
    <w:rsid w:val="001741FF"/>
    <w:rsid w:val="00175459"/>
    <w:rsid w:val="001916E2"/>
    <w:rsid w:val="0019568E"/>
    <w:rsid w:val="001A1ACD"/>
    <w:rsid w:val="001A62EE"/>
    <w:rsid w:val="001B0176"/>
    <w:rsid w:val="001B4CC0"/>
    <w:rsid w:val="001C2E8C"/>
    <w:rsid w:val="001C5F89"/>
    <w:rsid w:val="001C6113"/>
    <w:rsid w:val="001C6889"/>
    <w:rsid w:val="001D0964"/>
    <w:rsid w:val="001D5BDC"/>
    <w:rsid w:val="001E09A5"/>
    <w:rsid w:val="001F12C0"/>
    <w:rsid w:val="001F1442"/>
    <w:rsid w:val="001F1FBB"/>
    <w:rsid w:val="001F5149"/>
    <w:rsid w:val="002029FA"/>
    <w:rsid w:val="002102E8"/>
    <w:rsid w:val="002170AD"/>
    <w:rsid w:val="002170E8"/>
    <w:rsid w:val="002210AE"/>
    <w:rsid w:val="00222DA0"/>
    <w:rsid w:val="00233587"/>
    <w:rsid w:val="002413F6"/>
    <w:rsid w:val="00245577"/>
    <w:rsid w:val="00246333"/>
    <w:rsid w:val="00247BE8"/>
    <w:rsid w:val="00260260"/>
    <w:rsid w:val="00261A97"/>
    <w:rsid w:val="00263444"/>
    <w:rsid w:val="0026632F"/>
    <w:rsid w:val="00271118"/>
    <w:rsid w:val="002763E5"/>
    <w:rsid w:val="002854F3"/>
    <w:rsid w:val="00290783"/>
    <w:rsid w:val="00292224"/>
    <w:rsid w:val="002A0E47"/>
    <w:rsid w:val="002A2297"/>
    <w:rsid w:val="002A49A1"/>
    <w:rsid w:val="002A4FB0"/>
    <w:rsid w:val="002B796C"/>
    <w:rsid w:val="002C1146"/>
    <w:rsid w:val="002C5B51"/>
    <w:rsid w:val="002D1581"/>
    <w:rsid w:val="002E0130"/>
    <w:rsid w:val="002F6C55"/>
    <w:rsid w:val="0030649C"/>
    <w:rsid w:val="00311385"/>
    <w:rsid w:val="003207CE"/>
    <w:rsid w:val="00331278"/>
    <w:rsid w:val="00331907"/>
    <w:rsid w:val="00344202"/>
    <w:rsid w:val="003577D4"/>
    <w:rsid w:val="00357845"/>
    <w:rsid w:val="00361A28"/>
    <w:rsid w:val="003638D4"/>
    <w:rsid w:val="00364F87"/>
    <w:rsid w:val="00365C81"/>
    <w:rsid w:val="0036666C"/>
    <w:rsid w:val="00374664"/>
    <w:rsid w:val="003778EE"/>
    <w:rsid w:val="00380DEB"/>
    <w:rsid w:val="00381132"/>
    <w:rsid w:val="003816F7"/>
    <w:rsid w:val="003828DA"/>
    <w:rsid w:val="0039079C"/>
    <w:rsid w:val="0039459B"/>
    <w:rsid w:val="00394C41"/>
    <w:rsid w:val="003A2437"/>
    <w:rsid w:val="003A3A43"/>
    <w:rsid w:val="003A766B"/>
    <w:rsid w:val="003B092D"/>
    <w:rsid w:val="003B6CAE"/>
    <w:rsid w:val="003C039E"/>
    <w:rsid w:val="003C5103"/>
    <w:rsid w:val="003C6579"/>
    <w:rsid w:val="003C7088"/>
    <w:rsid w:val="003D2842"/>
    <w:rsid w:val="003D4BDF"/>
    <w:rsid w:val="003E2193"/>
    <w:rsid w:val="003E7EE6"/>
    <w:rsid w:val="003F3890"/>
    <w:rsid w:val="00402612"/>
    <w:rsid w:val="00405D67"/>
    <w:rsid w:val="00410FFF"/>
    <w:rsid w:val="00411C44"/>
    <w:rsid w:val="00421003"/>
    <w:rsid w:val="00425601"/>
    <w:rsid w:val="00426E70"/>
    <w:rsid w:val="00433721"/>
    <w:rsid w:val="0043528A"/>
    <w:rsid w:val="00437EB8"/>
    <w:rsid w:val="0044230C"/>
    <w:rsid w:val="00447B43"/>
    <w:rsid w:val="0045286B"/>
    <w:rsid w:val="004528ED"/>
    <w:rsid w:val="00453C43"/>
    <w:rsid w:val="00460B17"/>
    <w:rsid w:val="00462036"/>
    <w:rsid w:val="0047118E"/>
    <w:rsid w:val="004725E4"/>
    <w:rsid w:val="00474B11"/>
    <w:rsid w:val="004778AE"/>
    <w:rsid w:val="00484EF1"/>
    <w:rsid w:val="00493B0B"/>
    <w:rsid w:val="00496ECD"/>
    <w:rsid w:val="004A3557"/>
    <w:rsid w:val="004A7C6B"/>
    <w:rsid w:val="004A7FAF"/>
    <w:rsid w:val="004B021C"/>
    <w:rsid w:val="004B39F1"/>
    <w:rsid w:val="004B5406"/>
    <w:rsid w:val="004B6DE1"/>
    <w:rsid w:val="004C4124"/>
    <w:rsid w:val="004C5F91"/>
    <w:rsid w:val="004D0D5C"/>
    <w:rsid w:val="004D5F1E"/>
    <w:rsid w:val="004E2630"/>
    <w:rsid w:val="004E5DB5"/>
    <w:rsid w:val="004E76A1"/>
    <w:rsid w:val="004E7B23"/>
    <w:rsid w:val="004F0F21"/>
    <w:rsid w:val="00500048"/>
    <w:rsid w:val="00503EB4"/>
    <w:rsid w:val="0051238C"/>
    <w:rsid w:val="00517509"/>
    <w:rsid w:val="005335BF"/>
    <w:rsid w:val="00535C44"/>
    <w:rsid w:val="005400CC"/>
    <w:rsid w:val="00550714"/>
    <w:rsid w:val="00561533"/>
    <w:rsid w:val="0057525B"/>
    <w:rsid w:val="00582A54"/>
    <w:rsid w:val="0059478D"/>
    <w:rsid w:val="00595883"/>
    <w:rsid w:val="005A011F"/>
    <w:rsid w:val="005A36ED"/>
    <w:rsid w:val="005A7818"/>
    <w:rsid w:val="005B425E"/>
    <w:rsid w:val="005D2C00"/>
    <w:rsid w:val="005E0F08"/>
    <w:rsid w:val="005E2CBA"/>
    <w:rsid w:val="005E75B3"/>
    <w:rsid w:val="0060386C"/>
    <w:rsid w:val="00605EA8"/>
    <w:rsid w:val="0060743B"/>
    <w:rsid w:val="00615C09"/>
    <w:rsid w:val="00615F48"/>
    <w:rsid w:val="0062766E"/>
    <w:rsid w:val="00634101"/>
    <w:rsid w:val="0064586F"/>
    <w:rsid w:val="00651640"/>
    <w:rsid w:val="00654B8A"/>
    <w:rsid w:val="006565E7"/>
    <w:rsid w:val="00665F3C"/>
    <w:rsid w:val="006665C4"/>
    <w:rsid w:val="00671F29"/>
    <w:rsid w:val="0067791A"/>
    <w:rsid w:val="00686901"/>
    <w:rsid w:val="00690147"/>
    <w:rsid w:val="0069133F"/>
    <w:rsid w:val="00693A93"/>
    <w:rsid w:val="00694069"/>
    <w:rsid w:val="006952D1"/>
    <w:rsid w:val="006A03F9"/>
    <w:rsid w:val="006A49A5"/>
    <w:rsid w:val="006A4FE5"/>
    <w:rsid w:val="006A56FC"/>
    <w:rsid w:val="006B2979"/>
    <w:rsid w:val="006B3255"/>
    <w:rsid w:val="006B3611"/>
    <w:rsid w:val="006C0687"/>
    <w:rsid w:val="006C4417"/>
    <w:rsid w:val="006D3C01"/>
    <w:rsid w:val="006D6BE1"/>
    <w:rsid w:val="006E4D34"/>
    <w:rsid w:val="006E5A54"/>
    <w:rsid w:val="006F0E02"/>
    <w:rsid w:val="006F4597"/>
    <w:rsid w:val="006F7EC7"/>
    <w:rsid w:val="00705431"/>
    <w:rsid w:val="00710265"/>
    <w:rsid w:val="0071110E"/>
    <w:rsid w:val="00714879"/>
    <w:rsid w:val="00717D13"/>
    <w:rsid w:val="007266E4"/>
    <w:rsid w:val="00733275"/>
    <w:rsid w:val="007455FB"/>
    <w:rsid w:val="00746D7E"/>
    <w:rsid w:val="007509AC"/>
    <w:rsid w:val="00756912"/>
    <w:rsid w:val="0076069C"/>
    <w:rsid w:val="00762BFD"/>
    <w:rsid w:val="00772427"/>
    <w:rsid w:val="00773306"/>
    <w:rsid w:val="0077394B"/>
    <w:rsid w:val="007739EF"/>
    <w:rsid w:val="00774B80"/>
    <w:rsid w:val="00786852"/>
    <w:rsid w:val="007908A7"/>
    <w:rsid w:val="00795074"/>
    <w:rsid w:val="00795658"/>
    <w:rsid w:val="00796A9F"/>
    <w:rsid w:val="007A3807"/>
    <w:rsid w:val="007A4D1F"/>
    <w:rsid w:val="007A5E57"/>
    <w:rsid w:val="007B371B"/>
    <w:rsid w:val="007C2280"/>
    <w:rsid w:val="007C5B10"/>
    <w:rsid w:val="007D77C3"/>
    <w:rsid w:val="007E4962"/>
    <w:rsid w:val="007E690C"/>
    <w:rsid w:val="007F1302"/>
    <w:rsid w:val="007F16DC"/>
    <w:rsid w:val="007F62AB"/>
    <w:rsid w:val="0080348C"/>
    <w:rsid w:val="00804260"/>
    <w:rsid w:val="008055A1"/>
    <w:rsid w:val="00805F41"/>
    <w:rsid w:val="008140EC"/>
    <w:rsid w:val="00821973"/>
    <w:rsid w:val="00825608"/>
    <w:rsid w:val="00835A6A"/>
    <w:rsid w:val="00841A0F"/>
    <w:rsid w:val="00841C96"/>
    <w:rsid w:val="0084309F"/>
    <w:rsid w:val="00847152"/>
    <w:rsid w:val="00850EA1"/>
    <w:rsid w:val="0085231B"/>
    <w:rsid w:val="00870CD8"/>
    <w:rsid w:val="00873E46"/>
    <w:rsid w:val="00881403"/>
    <w:rsid w:val="00881760"/>
    <w:rsid w:val="00881E4A"/>
    <w:rsid w:val="00884C45"/>
    <w:rsid w:val="00886339"/>
    <w:rsid w:val="008903E6"/>
    <w:rsid w:val="008910F7"/>
    <w:rsid w:val="00892618"/>
    <w:rsid w:val="008939BB"/>
    <w:rsid w:val="00893AC7"/>
    <w:rsid w:val="008A0715"/>
    <w:rsid w:val="008A652B"/>
    <w:rsid w:val="008B19E8"/>
    <w:rsid w:val="008B725D"/>
    <w:rsid w:val="008B730E"/>
    <w:rsid w:val="008C0EF0"/>
    <w:rsid w:val="008C3C72"/>
    <w:rsid w:val="008C5882"/>
    <w:rsid w:val="008C65C0"/>
    <w:rsid w:val="008D2C7F"/>
    <w:rsid w:val="008D2EBF"/>
    <w:rsid w:val="008D65B6"/>
    <w:rsid w:val="008E1B6D"/>
    <w:rsid w:val="008E29DE"/>
    <w:rsid w:val="008E2B42"/>
    <w:rsid w:val="008E2EE8"/>
    <w:rsid w:val="0090161C"/>
    <w:rsid w:val="009123D6"/>
    <w:rsid w:val="009165DD"/>
    <w:rsid w:val="00917B8A"/>
    <w:rsid w:val="00925323"/>
    <w:rsid w:val="00931F83"/>
    <w:rsid w:val="0093245A"/>
    <w:rsid w:val="00936880"/>
    <w:rsid w:val="009371F7"/>
    <w:rsid w:val="0094650A"/>
    <w:rsid w:val="009478FD"/>
    <w:rsid w:val="00947B00"/>
    <w:rsid w:val="0095110F"/>
    <w:rsid w:val="00961227"/>
    <w:rsid w:val="00961546"/>
    <w:rsid w:val="00962277"/>
    <w:rsid w:val="0096384A"/>
    <w:rsid w:val="00964932"/>
    <w:rsid w:val="009654C0"/>
    <w:rsid w:val="00971553"/>
    <w:rsid w:val="00974EEE"/>
    <w:rsid w:val="009870BA"/>
    <w:rsid w:val="0098798F"/>
    <w:rsid w:val="009909C2"/>
    <w:rsid w:val="009966F7"/>
    <w:rsid w:val="00997DF9"/>
    <w:rsid w:val="009A2423"/>
    <w:rsid w:val="009A3808"/>
    <w:rsid w:val="009A42D4"/>
    <w:rsid w:val="009A5F4E"/>
    <w:rsid w:val="009A6A12"/>
    <w:rsid w:val="009B4C8B"/>
    <w:rsid w:val="009C5BBA"/>
    <w:rsid w:val="009D036C"/>
    <w:rsid w:val="009F0D46"/>
    <w:rsid w:val="009F237B"/>
    <w:rsid w:val="009F79C4"/>
    <w:rsid w:val="00A00967"/>
    <w:rsid w:val="00A01A47"/>
    <w:rsid w:val="00A026C2"/>
    <w:rsid w:val="00A11735"/>
    <w:rsid w:val="00A170A8"/>
    <w:rsid w:val="00A257D6"/>
    <w:rsid w:val="00A26ADF"/>
    <w:rsid w:val="00A357D8"/>
    <w:rsid w:val="00A42340"/>
    <w:rsid w:val="00A44033"/>
    <w:rsid w:val="00A50DF8"/>
    <w:rsid w:val="00A56CB7"/>
    <w:rsid w:val="00A63D0D"/>
    <w:rsid w:val="00A679CB"/>
    <w:rsid w:val="00A67C37"/>
    <w:rsid w:val="00A71875"/>
    <w:rsid w:val="00A84E02"/>
    <w:rsid w:val="00A91CEE"/>
    <w:rsid w:val="00A957A2"/>
    <w:rsid w:val="00AA13D6"/>
    <w:rsid w:val="00AA358C"/>
    <w:rsid w:val="00AA66CF"/>
    <w:rsid w:val="00AB2CD0"/>
    <w:rsid w:val="00AD3008"/>
    <w:rsid w:val="00AD3EC4"/>
    <w:rsid w:val="00AD599C"/>
    <w:rsid w:val="00AD6D73"/>
    <w:rsid w:val="00AD780D"/>
    <w:rsid w:val="00AE0439"/>
    <w:rsid w:val="00AF005E"/>
    <w:rsid w:val="00AF04F9"/>
    <w:rsid w:val="00B00BEE"/>
    <w:rsid w:val="00B00C3A"/>
    <w:rsid w:val="00B014BE"/>
    <w:rsid w:val="00B04A3B"/>
    <w:rsid w:val="00B06176"/>
    <w:rsid w:val="00B07246"/>
    <w:rsid w:val="00B13897"/>
    <w:rsid w:val="00B257D0"/>
    <w:rsid w:val="00B31694"/>
    <w:rsid w:val="00B339CA"/>
    <w:rsid w:val="00B508D6"/>
    <w:rsid w:val="00B50968"/>
    <w:rsid w:val="00B53EEC"/>
    <w:rsid w:val="00B63B9B"/>
    <w:rsid w:val="00B65BB3"/>
    <w:rsid w:val="00B73AA7"/>
    <w:rsid w:val="00B74FCF"/>
    <w:rsid w:val="00B757A0"/>
    <w:rsid w:val="00B7757E"/>
    <w:rsid w:val="00B777BB"/>
    <w:rsid w:val="00B83634"/>
    <w:rsid w:val="00B83FBC"/>
    <w:rsid w:val="00B956E4"/>
    <w:rsid w:val="00BA5F95"/>
    <w:rsid w:val="00BA7684"/>
    <w:rsid w:val="00BB060E"/>
    <w:rsid w:val="00BB5296"/>
    <w:rsid w:val="00BB55BA"/>
    <w:rsid w:val="00BC1425"/>
    <w:rsid w:val="00BC1E27"/>
    <w:rsid w:val="00BC2343"/>
    <w:rsid w:val="00BC27D5"/>
    <w:rsid w:val="00BC35C2"/>
    <w:rsid w:val="00BD32EC"/>
    <w:rsid w:val="00BD703F"/>
    <w:rsid w:val="00BE0999"/>
    <w:rsid w:val="00BF6639"/>
    <w:rsid w:val="00BF7CE8"/>
    <w:rsid w:val="00C00FFA"/>
    <w:rsid w:val="00C03181"/>
    <w:rsid w:val="00C144D1"/>
    <w:rsid w:val="00C14B76"/>
    <w:rsid w:val="00C30732"/>
    <w:rsid w:val="00C314FA"/>
    <w:rsid w:val="00C32A4B"/>
    <w:rsid w:val="00C36458"/>
    <w:rsid w:val="00C44065"/>
    <w:rsid w:val="00C45C01"/>
    <w:rsid w:val="00C50F3D"/>
    <w:rsid w:val="00C535D3"/>
    <w:rsid w:val="00C54A4B"/>
    <w:rsid w:val="00C5600D"/>
    <w:rsid w:val="00C567C2"/>
    <w:rsid w:val="00C600E7"/>
    <w:rsid w:val="00C60767"/>
    <w:rsid w:val="00C769E1"/>
    <w:rsid w:val="00C85DC7"/>
    <w:rsid w:val="00C932E7"/>
    <w:rsid w:val="00C9342C"/>
    <w:rsid w:val="00C93B83"/>
    <w:rsid w:val="00C95C31"/>
    <w:rsid w:val="00CB16DF"/>
    <w:rsid w:val="00CB32CC"/>
    <w:rsid w:val="00CB35CF"/>
    <w:rsid w:val="00CB5753"/>
    <w:rsid w:val="00CB61BF"/>
    <w:rsid w:val="00CC139A"/>
    <w:rsid w:val="00CD74BC"/>
    <w:rsid w:val="00CD754B"/>
    <w:rsid w:val="00CE5339"/>
    <w:rsid w:val="00CE67CA"/>
    <w:rsid w:val="00CF5B90"/>
    <w:rsid w:val="00CF6A5E"/>
    <w:rsid w:val="00D035E9"/>
    <w:rsid w:val="00D03FB0"/>
    <w:rsid w:val="00D1151B"/>
    <w:rsid w:val="00D13539"/>
    <w:rsid w:val="00D20B7A"/>
    <w:rsid w:val="00D22385"/>
    <w:rsid w:val="00D27E80"/>
    <w:rsid w:val="00D30415"/>
    <w:rsid w:val="00D33E6B"/>
    <w:rsid w:val="00D40539"/>
    <w:rsid w:val="00D41026"/>
    <w:rsid w:val="00D41A2C"/>
    <w:rsid w:val="00D42C82"/>
    <w:rsid w:val="00D437D8"/>
    <w:rsid w:val="00D43FB6"/>
    <w:rsid w:val="00D46F29"/>
    <w:rsid w:val="00D7495A"/>
    <w:rsid w:val="00D778A5"/>
    <w:rsid w:val="00D8373B"/>
    <w:rsid w:val="00D84F9F"/>
    <w:rsid w:val="00DA0A03"/>
    <w:rsid w:val="00DA4B21"/>
    <w:rsid w:val="00DB126E"/>
    <w:rsid w:val="00DB54C8"/>
    <w:rsid w:val="00DB5D21"/>
    <w:rsid w:val="00DB7184"/>
    <w:rsid w:val="00DB7515"/>
    <w:rsid w:val="00DC0A7F"/>
    <w:rsid w:val="00DC1D88"/>
    <w:rsid w:val="00DC4B21"/>
    <w:rsid w:val="00DD3FA5"/>
    <w:rsid w:val="00DD46BB"/>
    <w:rsid w:val="00DD5A76"/>
    <w:rsid w:val="00DE6885"/>
    <w:rsid w:val="00E03E3A"/>
    <w:rsid w:val="00E0406E"/>
    <w:rsid w:val="00E10667"/>
    <w:rsid w:val="00E11AE3"/>
    <w:rsid w:val="00E13DC3"/>
    <w:rsid w:val="00E17323"/>
    <w:rsid w:val="00E17362"/>
    <w:rsid w:val="00E25CE3"/>
    <w:rsid w:val="00E30EC6"/>
    <w:rsid w:val="00E42CAA"/>
    <w:rsid w:val="00E44036"/>
    <w:rsid w:val="00E657AB"/>
    <w:rsid w:val="00E73E8E"/>
    <w:rsid w:val="00E77D27"/>
    <w:rsid w:val="00E80182"/>
    <w:rsid w:val="00E84A4D"/>
    <w:rsid w:val="00E85109"/>
    <w:rsid w:val="00E86846"/>
    <w:rsid w:val="00E91689"/>
    <w:rsid w:val="00E94966"/>
    <w:rsid w:val="00E968DB"/>
    <w:rsid w:val="00EA68F3"/>
    <w:rsid w:val="00EB3D6B"/>
    <w:rsid w:val="00EB5FAC"/>
    <w:rsid w:val="00EB730A"/>
    <w:rsid w:val="00EC01F0"/>
    <w:rsid w:val="00EC1416"/>
    <w:rsid w:val="00EC6050"/>
    <w:rsid w:val="00EC7E09"/>
    <w:rsid w:val="00ED2ADA"/>
    <w:rsid w:val="00ED3523"/>
    <w:rsid w:val="00EE2693"/>
    <w:rsid w:val="00EE375F"/>
    <w:rsid w:val="00EE5A5C"/>
    <w:rsid w:val="00EF10CE"/>
    <w:rsid w:val="00F01121"/>
    <w:rsid w:val="00F06E61"/>
    <w:rsid w:val="00F06E9E"/>
    <w:rsid w:val="00F26786"/>
    <w:rsid w:val="00F30789"/>
    <w:rsid w:val="00F32D32"/>
    <w:rsid w:val="00F354C9"/>
    <w:rsid w:val="00F35C4C"/>
    <w:rsid w:val="00F375A5"/>
    <w:rsid w:val="00F405AE"/>
    <w:rsid w:val="00F45CF0"/>
    <w:rsid w:val="00F46425"/>
    <w:rsid w:val="00F565AE"/>
    <w:rsid w:val="00F569C7"/>
    <w:rsid w:val="00F618F9"/>
    <w:rsid w:val="00F700F9"/>
    <w:rsid w:val="00F74812"/>
    <w:rsid w:val="00F750F0"/>
    <w:rsid w:val="00F87D65"/>
    <w:rsid w:val="00F90FD5"/>
    <w:rsid w:val="00F9213C"/>
    <w:rsid w:val="00FA56BC"/>
    <w:rsid w:val="00FA61D3"/>
    <w:rsid w:val="00FB6044"/>
    <w:rsid w:val="00FC5BE2"/>
    <w:rsid w:val="00FD31A4"/>
    <w:rsid w:val="00FD5BBF"/>
    <w:rsid w:val="00FD645D"/>
    <w:rsid w:val="00FE28AD"/>
    <w:rsid w:val="00FE3E7C"/>
    <w:rsid w:val="00FF4BF1"/>
    <w:rsid w:val="00FF4CDF"/>
    <w:rsid w:val="00FF556A"/>
    <w:rsid w:val="00FF6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Acronym" w:uiPriority="99"/>
    <w:lsdException w:name="HTML Code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1238C"/>
    <w:pPr>
      <w:widowControl w:val="0"/>
      <w:spacing w:before="100" w:after="10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335BF"/>
    <w:pPr>
      <w:keepNext/>
      <w:autoSpaceDE w:val="0"/>
      <w:autoSpaceDN w:val="0"/>
      <w:adjustRightInd w:val="0"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E25CE3"/>
    <w:pPr>
      <w:keepNext/>
      <w:autoSpaceDE w:val="0"/>
      <w:autoSpaceDN w:val="0"/>
      <w:adjustRightInd w:val="0"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508D6"/>
    <w:pPr>
      <w:keepNext/>
      <w:widowControl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4E7B23"/>
    <w:pPr>
      <w:keepNext/>
      <w:autoSpaceDE w:val="0"/>
      <w:autoSpaceDN w:val="0"/>
      <w:adjustRightInd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964"/>
    <w:pPr>
      <w:widowControl/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5335BF"/>
    <w:rPr>
      <w:rFonts w:cs="Arial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locked/>
    <w:rsid w:val="00E25CE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8E29DE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8E29DE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1D0964"/>
    <w:rPr>
      <w:rFonts w:ascii="Calibri" w:hAnsi="Calibri" w:cs="Times New Roman"/>
      <w:b/>
      <w:i/>
      <w:sz w:val="26"/>
    </w:rPr>
  </w:style>
  <w:style w:type="character" w:customStyle="1" w:styleId="postbody">
    <w:name w:val="postbody"/>
    <w:basedOn w:val="a0"/>
    <w:rsid w:val="000D7A19"/>
    <w:rPr>
      <w:rFonts w:cs="Times New Roman"/>
    </w:rPr>
  </w:style>
  <w:style w:type="paragraph" w:styleId="a3">
    <w:name w:val="Body Text"/>
    <w:basedOn w:val="a"/>
    <w:link w:val="a4"/>
    <w:uiPriority w:val="99"/>
    <w:rsid w:val="00D42C82"/>
    <w:pPr>
      <w:widowControl/>
      <w:spacing w:before="0" w:after="0"/>
      <w:jc w:val="center"/>
    </w:pPr>
    <w:rPr>
      <w:szCs w:val="24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8E29DE"/>
    <w:rPr>
      <w:rFonts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rsid w:val="00EC01F0"/>
    <w:pPr>
      <w:widowControl/>
      <w:spacing w:before="0" w:after="120" w:line="480" w:lineRule="auto"/>
      <w:ind w:left="283"/>
    </w:pPr>
    <w:rPr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8E29DE"/>
    <w:rPr>
      <w:rFonts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005E7A"/>
    <w:pPr>
      <w:widowControl/>
      <w:spacing w:before="80" w:after="80"/>
      <w:jc w:val="center"/>
    </w:pPr>
    <w:rPr>
      <w:rFonts w:ascii="Arial" w:hAnsi="Arial" w:cs="Arial"/>
      <w:b/>
      <w:bCs/>
      <w:sz w:val="20"/>
      <w:szCs w:val="24"/>
    </w:rPr>
  </w:style>
  <w:style w:type="character" w:customStyle="1" w:styleId="a6">
    <w:name w:val="Название Знак"/>
    <w:basedOn w:val="a0"/>
    <w:link w:val="a5"/>
    <w:uiPriority w:val="10"/>
    <w:locked/>
    <w:rsid w:val="008E29DE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customStyle="1" w:styleId="main">
    <w:name w:val="main"/>
    <w:basedOn w:val="a"/>
    <w:rsid w:val="009371F7"/>
    <w:pPr>
      <w:widowControl/>
      <w:spacing w:beforeAutospacing="1" w:afterAutospacing="1"/>
    </w:pPr>
    <w:rPr>
      <w:szCs w:val="24"/>
    </w:rPr>
  </w:style>
  <w:style w:type="paragraph" w:styleId="a7">
    <w:name w:val="Normal (Web)"/>
    <w:basedOn w:val="a"/>
    <w:uiPriority w:val="99"/>
    <w:rsid w:val="002D1581"/>
    <w:pPr>
      <w:widowControl/>
      <w:spacing w:before="0" w:after="0" w:line="360" w:lineRule="auto"/>
    </w:pPr>
    <w:rPr>
      <w:rFonts w:ascii="Verdana" w:hAnsi="Verdana"/>
      <w:color w:val="000080"/>
      <w:sz w:val="17"/>
      <w:szCs w:val="17"/>
    </w:rPr>
  </w:style>
  <w:style w:type="character" w:styleId="a8">
    <w:name w:val="Hyperlink"/>
    <w:basedOn w:val="a0"/>
    <w:uiPriority w:val="99"/>
    <w:rsid w:val="002D1581"/>
    <w:rPr>
      <w:rFonts w:cs="Times New Roman"/>
      <w:color w:val="0000FF"/>
      <w:u w:val="single"/>
    </w:rPr>
  </w:style>
  <w:style w:type="table" w:styleId="a9">
    <w:name w:val="Table Grid"/>
    <w:basedOn w:val="a1"/>
    <w:uiPriority w:val="59"/>
    <w:rsid w:val="00947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Indent 3"/>
    <w:basedOn w:val="a"/>
    <w:link w:val="32"/>
    <w:uiPriority w:val="99"/>
    <w:rsid w:val="004E7B23"/>
    <w:pPr>
      <w:widowControl/>
      <w:spacing w:before="0"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8E29DE"/>
    <w:rPr>
      <w:rFonts w:cs="Times New Roman"/>
      <w:sz w:val="16"/>
      <w:szCs w:val="16"/>
    </w:rPr>
  </w:style>
  <w:style w:type="paragraph" w:styleId="aa">
    <w:name w:val="Body Text Indent"/>
    <w:basedOn w:val="a"/>
    <w:link w:val="ab"/>
    <w:uiPriority w:val="99"/>
    <w:rsid w:val="004E7B23"/>
    <w:pPr>
      <w:autoSpaceDE w:val="0"/>
      <w:autoSpaceDN w:val="0"/>
      <w:adjustRightInd w:val="0"/>
      <w:spacing w:before="0" w:after="120"/>
      <w:ind w:left="283"/>
    </w:pPr>
    <w:rPr>
      <w:sz w:val="20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8E29DE"/>
    <w:rPr>
      <w:rFonts w:cs="Times New Roman"/>
      <w:sz w:val="24"/>
      <w:szCs w:val="24"/>
    </w:rPr>
  </w:style>
  <w:style w:type="paragraph" w:styleId="8">
    <w:name w:val="toc 8"/>
    <w:basedOn w:val="a"/>
    <w:next w:val="a"/>
    <w:autoRedefine/>
    <w:uiPriority w:val="39"/>
    <w:semiHidden/>
    <w:rsid w:val="004E7B23"/>
    <w:pPr>
      <w:numPr>
        <w:numId w:val="1"/>
      </w:numPr>
      <w:autoSpaceDE w:val="0"/>
      <w:autoSpaceDN w:val="0"/>
      <w:adjustRightInd w:val="0"/>
      <w:spacing w:before="0" w:after="0" w:line="360" w:lineRule="auto"/>
    </w:pPr>
    <w:rPr>
      <w:sz w:val="20"/>
    </w:rPr>
  </w:style>
  <w:style w:type="paragraph" w:customStyle="1" w:styleId="ac">
    <w:name w:val="Подпись к табл"/>
    <w:basedOn w:val="a"/>
    <w:rsid w:val="004E7B23"/>
    <w:pPr>
      <w:widowControl/>
      <w:spacing w:before="120" w:after="60"/>
      <w:jc w:val="right"/>
    </w:pPr>
    <w:rPr>
      <w:i/>
      <w:sz w:val="20"/>
    </w:rPr>
  </w:style>
  <w:style w:type="paragraph" w:styleId="ad">
    <w:name w:val="footer"/>
    <w:basedOn w:val="a"/>
    <w:link w:val="ae"/>
    <w:uiPriority w:val="99"/>
    <w:rsid w:val="004E5DB5"/>
    <w:pPr>
      <w:widowControl/>
      <w:tabs>
        <w:tab w:val="center" w:pos="4677"/>
        <w:tab w:val="right" w:pos="9355"/>
      </w:tabs>
      <w:spacing w:before="0" w:after="0"/>
    </w:pPr>
    <w:rPr>
      <w:szCs w:val="24"/>
    </w:rPr>
  </w:style>
  <w:style w:type="character" w:customStyle="1" w:styleId="ae">
    <w:name w:val="Нижний колонтитул Знак"/>
    <w:basedOn w:val="a0"/>
    <w:link w:val="ad"/>
    <w:uiPriority w:val="99"/>
    <w:locked/>
    <w:rsid w:val="008E29DE"/>
    <w:rPr>
      <w:rFonts w:cs="Times New Roman"/>
      <w:sz w:val="24"/>
    </w:rPr>
  </w:style>
  <w:style w:type="character" w:styleId="af">
    <w:name w:val="page number"/>
    <w:basedOn w:val="a0"/>
    <w:uiPriority w:val="99"/>
    <w:rsid w:val="004E5DB5"/>
    <w:rPr>
      <w:rFonts w:cs="Times New Roman"/>
    </w:rPr>
  </w:style>
  <w:style w:type="paragraph" w:styleId="11">
    <w:name w:val="toc 1"/>
    <w:basedOn w:val="a"/>
    <w:next w:val="a"/>
    <w:autoRedefine/>
    <w:uiPriority w:val="39"/>
    <w:rsid w:val="00437EB8"/>
    <w:pPr>
      <w:widowControl/>
      <w:tabs>
        <w:tab w:val="right" w:leader="dot" w:pos="9344"/>
      </w:tabs>
      <w:spacing w:before="0" w:after="0" w:line="360" w:lineRule="auto"/>
    </w:pPr>
    <w:rPr>
      <w:szCs w:val="24"/>
    </w:rPr>
  </w:style>
  <w:style w:type="paragraph" w:styleId="23">
    <w:name w:val="toc 2"/>
    <w:basedOn w:val="a"/>
    <w:next w:val="a"/>
    <w:autoRedefine/>
    <w:uiPriority w:val="39"/>
    <w:rsid w:val="00B508D6"/>
    <w:pPr>
      <w:widowControl/>
      <w:spacing w:before="0" w:after="0"/>
      <w:ind w:left="240"/>
    </w:pPr>
    <w:rPr>
      <w:szCs w:val="24"/>
    </w:rPr>
  </w:style>
  <w:style w:type="paragraph" w:styleId="33">
    <w:name w:val="toc 3"/>
    <w:basedOn w:val="a"/>
    <w:next w:val="a"/>
    <w:autoRedefine/>
    <w:uiPriority w:val="39"/>
    <w:rsid w:val="00B508D6"/>
    <w:pPr>
      <w:widowControl/>
      <w:spacing w:before="0" w:after="0"/>
      <w:ind w:left="480"/>
    </w:pPr>
    <w:rPr>
      <w:szCs w:val="24"/>
    </w:rPr>
  </w:style>
  <w:style w:type="paragraph" w:styleId="41">
    <w:name w:val="toc 4"/>
    <w:basedOn w:val="a"/>
    <w:next w:val="a"/>
    <w:autoRedefine/>
    <w:uiPriority w:val="39"/>
    <w:semiHidden/>
    <w:rsid w:val="00B508D6"/>
    <w:pPr>
      <w:widowControl/>
      <w:spacing w:before="0" w:after="0"/>
      <w:ind w:left="720"/>
    </w:pPr>
    <w:rPr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160D9B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</w:rPr>
  </w:style>
  <w:style w:type="character" w:customStyle="1" w:styleId="apple-converted-space">
    <w:name w:val="apple-converted-space"/>
    <w:rsid w:val="00B06176"/>
  </w:style>
  <w:style w:type="paragraph" w:customStyle="1" w:styleId="srv-title">
    <w:name w:val="srv-title"/>
    <w:basedOn w:val="a"/>
    <w:rsid w:val="00FC5BE2"/>
    <w:pPr>
      <w:widowControl/>
      <w:spacing w:beforeAutospacing="1" w:afterAutospacing="1"/>
    </w:pPr>
    <w:rPr>
      <w:szCs w:val="24"/>
    </w:rPr>
  </w:style>
  <w:style w:type="character" w:styleId="af1">
    <w:name w:val="Strong"/>
    <w:basedOn w:val="a0"/>
    <w:uiPriority w:val="22"/>
    <w:qFormat/>
    <w:rsid w:val="00FC5BE2"/>
    <w:rPr>
      <w:rFonts w:cs="Times New Roman"/>
      <w:b/>
    </w:rPr>
  </w:style>
  <w:style w:type="paragraph" w:styleId="af2">
    <w:name w:val="Balloon Text"/>
    <w:basedOn w:val="a"/>
    <w:link w:val="af3"/>
    <w:uiPriority w:val="99"/>
    <w:rsid w:val="00561533"/>
    <w:pPr>
      <w:widowControl/>
      <w:spacing w:before="0" w:after="0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locked/>
    <w:rsid w:val="00561533"/>
    <w:rPr>
      <w:rFonts w:ascii="Tahoma" w:hAnsi="Tahoma" w:cs="Times New Roman"/>
      <w:sz w:val="16"/>
    </w:rPr>
  </w:style>
  <w:style w:type="paragraph" w:styleId="af4">
    <w:name w:val="header"/>
    <w:basedOn w:val="a"/>
    <w:link w:val="af5"/>
    <w:uiPriority w:val="99"/>
    <w:rsid w:val="00733275"/>
    <w:pPr>
      <w:widowControl/>
      <w:tabs>
        <w:tab w:val="center" w:pos="4677"/>
        <w:tab w:val="right" w:pos="9355"/>
      </w:tabs>
      <w:spacing w:before="0" w:after="0"/>
    </w:pPr>
    <w:rPr>
      <w:szCs w:val="24"/>
    </w:rPr>
  </w:style>
  <w:style w:type="character" w:customStyle="1" w:styleId="af5">
    <w:name w:val="Верхний колонтитул Знак"/>
    <w:basedOn w:val="a0"/>
    <w:link w:val="af4"/>
    <w:uiPriority w:val="99"/>
    <w:locked/>
    <w:rsid w:val="00733275"/>
    <w:rPr>
      <w:rFonts w:cs="Times New Roman"/>
      <w:sz w:val="24"/>
      <w:szCs w:val="24"/>
    </w:rPr>
  </w:style>
  <w:style w:type="paragraph" w:styleId="af6">
    <w:name w:val="List Paragraph"/>
    <w:basedOn w:val="a"/>
    <w:uiPriority w:val="34"/>
    <w:qFormat/>
    <w:rsid w:val="004E2630"/>
    <w:pPr>
      <w:widowControl/>
      <w:spacing w:before="0" w:after="0"/>
      <w:ind w:left="720"/>
      <w:contextualSpacing/>
    </w:pPr>
    <w:rPr>
      <w:szCs w:val="24"/>
    </w:rPr>
  </w:style>
  <w:style w:type="paragraph" w:customStyle="1" w:styleId="para">
    <w:name w:val="para"/>
    <w:basedOn w:val="a"/>
    <w:rsid w:val="006B3255"/>
    <w:pPr>
      <w:widowControl/>
      <w:spacing w:beforeAutospacing="1" w:afterAutospacing="1"/>
    </w:pPr>
    <w:rPr>
      <w:szCs w:val="24"/>
    </w:rPr>
  </w:style>
  <w:style w:type="character" w:styleId="HTML">
    <w:name w:val="HTML Acronym"/>
    <w:basedOn w:val="a0"/>
    <w:uiPriority w:val="99"/>
    <w:unhideWhenUsed/>
    <w:rsid w:val="006B3255"/>
  </w:style>
  <w:style w:type="character" w:styleId="af7">
    <w:name w:val="Emphasis"/>
    <w:basedOn w:val="a0"/>
    <w:uiPriority w:val="20"/>
    <w:qFormat/>
    <w:rsid w:val="006B3255"/>
    <w:rPr>
      <w:i/>
      <w:iCs/>
    </w:rPr>
  </w:style>
  <w:style w:type="character" w:styleId="HTML0">
    <w:name w:val="HTML Code"/>
    <w:basedOn w:val="a0"/>
    <w:uiPriority w:val="99"/>
    <w:unhideWhenUsed/>
    <w:rsid w:val="006B3255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A56CB7"/>
    <w:pPr>
      <w:widowControl/>
      <w:spacing w:beforeAutospacing="1" w:afterAutospacing="1"/>
    </w:pPr>
    <w:rPr>
      <w:szCs w:val="24"/>
    </w:rPr>
  </w:style>
  <w:style w:type="character" w:styleId="af8">
    <w:name w:val="FollowedHyperlink"/>
    <w:basedOn w:val="a0"/>
    <w:semiHidden/>
    <w:unhideWhenUsed/>
    <w:rsid w:val="0059588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A6A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00048"/>
    <w:pPr>
      <w:widowControl w:val="0"/>
      <w:spacing w:before="240" w:after="240" w:line="360" w:lineRule="auto"/>
      <w:ind w:firstLine="709"/>
      <w:jc w:val="both"/>
    </w:pPr>
    <w:rPr>
      <w:color w:val="000000" w:themeColor="text1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80798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456A-5A07-48F4-8E20-F3801BD7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80798.dot</Template>
  <TotalTime>1223</TotalTime>
  <Pages>1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НИПК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Владимир Мухин</dc:creator>
  <cp:keywords/>
  <dc:description/>
  <cp:lastModifiedBy>Yupi</cp:lastModifiedBy>
  <cp:revision>8</cp:revision>
  <cp:lastPrinted>2022-06-16T06:08:00Z</cp:lastPrinted>
  <dcterms:created xsi:type="dcterms:W3CDTF">2022-06-14T23:30:00Z</dcterms:created>
  <dcterms:modified xsi:type="dcterms:W3CDTF">2022-06-16T06:13:00Z</dcterms:modified>
</cp:coreProperties>
</file>